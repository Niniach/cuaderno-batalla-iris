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9A1D2" w14:textId="77777777" w:rsidR="00B43845" w:rsidRPr="00BB5D74" w:rsidRDefault="00F56DF6" w:rsidP="00F56DF6">
      <w:pPr>
        <w:jc w:val="both"/>
        <w:rPr>
          <w:sz w:val="16"/>
          <w:szCs w:val="16"/>
        </w:rPr>
      </w:pPr>
      <w:r w:rsidRPr="00BB5D74">
        <w:rPr>
          <w:b/>
          <w:sz w:val="28"/>
          <w:szCs w:val="28"/>
          <w:u w:val="single"/>
        </w:rPr>
        <w:t>PLAN DE PRÁCTICAS EXTERNAS. GRADO EN TRABAJO SOCIAL</w:t>
      </w:r>
      <w:r w:rsidRPr="00BB5D74">
        <w:rPr>
          <w:b/>
          <w:sz w:val="32"/>
          <w:szCs w:val="32"/>
        </w:rPr>
        <w:t>.</w:t>
      </w:r>
    </w:p>
    <w:tbl>
      <w:tblPr>
        <w:tblW w:w="8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57"/>
        <w:gridCol w:w="14"/>
        <w:gridCol w:w="142"/>
        <w:gridCol w:w="284"/>
        <w:gridCol w:w="739"/>
        <w:gridCol w:w="356"/>
        <w:gridCol w:w="920"/>
        <w:gridCol w:w="193"/>
        <w:gridCol w:w="201"/>
        <w:gridCol w:w="65"/>
        <w:gridCol w:w="502"/>
        <w:gridCol w:w="700"/>
        <w:gridCol w:w="178"/>
        <w:gridCol w:w="262"/>
        <w:gridCol w:w="498"/>
        <w:gridCol w:w="619"/>
        <w:gridCol w:w="1380"/>
      </w:tblGrid>
      <w:tr w:rsidR="00BB5D74" w:rsidRPr="00BB5D74" w14:paraId="1243B8D1" w14:textId="77777777">
        <w:trPr>
          <w:cantSplit/>
        </w:trPr>
        <w:tc>
          <w:tcPr>
            <w:tcW w:w="8810" w:type="dxa"/>
            <w:gridSpan w:val="17"/>
            <w:tcBorders>
              <w:top w:val="nil"/>
              <w:left w:val="nil"/>
              <w:bottom w:val="single" w:sz="24" w:space="0" w:color="auto"/>
              <w:right w:val="nil"/>
            </w:tcBorders>
          </w:tcPr>
          <w:p w14:paraId="3851F63B" w14:textId="77777777" w:rsidR="00BB5D74" w:rsidRDefault="00BB5D74" w:rsidP="000377DA">
            <w:pPr>
              <w:spacing w:before="60" w:after="60"/>
              <w:rPr>
                <w:b/>
                <w:bCs/>
                <w:sz w:val="24"/>
                <w:szCs w:val="24"/>
              </w:rPr>
            </w:pPr>
          </w:p>
          <w:p w14:paraId="7BF8C8FE" w14:textId="71C89D93" w:rsidR="00B43845" w:rsidRPr="00BB5D74" w:rsidRDefault="00B43845" w:rsidP="000377DA">
            <w:pPr>
              <w:spacing w:before="60" w:after="60"/>
              <w:rPr>
                <w:b/>
                <w:bCs/>
                <w:sz w:val="24"/>
                <w:szCs w:val="24"/>
              </w:rPr>
            </w:pPr>
            <w:r w:rsidRPr="00BB5D74">
              <w:rPr>
                <w:b/>
                <w:bCs/>
                <w:sz w:val="24"/>
                <w:szCs w:val="24"/>
              </w:rPr>
              <w:t>DATOS PERSONALES DEL ESTUDIANTE:</w:t>
            </w:r>
          </w:p>
        </w:tc>
      </w:tr>
      <w:tr w:rsidR="00BB5D74" w:rsidRPr="00BB5D74" w14:paraId="6427C3D7" w14:textId="77777777">
        <w:trPr>
          <w:cantSplit/>
        </w:trPr>
        <w:tc>
          <w:tcPr>
            <w:tcW w:w="1757" w:type="dxa"/>
            <w:tcBorders>
              <w:top w:val="single" w:sz="24" w:space="0" w:color="auto"/>
            </w:tcBorders>
            <w:shd w:val="clear" w:color="auto" w:fill="CCCCCC"/>
          </w:tcPr>
          <w:p w14:paraId="4B15E173" w14:textId="34E8C348" w:rsidR="00B43845" w:rsidRPr="00BB5D74" w:rsidRDefault="00B43845" w:rsidP="000377DA">
            <w:pPr>
              <w:spacing w:before="60" w:after="60"/>
              <w:rPr>
                <w:sz w:val="18"/>
              </w:rPr>
            </w:pPr>
            <w:r w:rsidRPr="00BB5D74">
              <w:rPr>
                <w:sz w:val="18"/>
              </w:rPr>
              <w:t>Nombre</w:t>
            </w:r>
          </w:p>
        </w:tc>
        <w:tc>
          <w:tcPr>
            <w:tcW w:w="7053" w:type="dxa"/>
            <w:gridSpan w:val="16"/>
            <w:tcBorders>
              <w:top w:val="single" w:sz="24" w:space="0" w:color="auto"/>
            </w:tcBorders>
          </w:tcPr>
          <w:p w14:paraId="2176C31C" w14:textId="1F18BA07" w:rsidR="00B43845" w:rsidRPr="00BB5D74" w:rsidRDefault="00AC21F9" w:rsidP="000377DA">
            <w:pPr>
              <w:spacing w:before="60" w:after="60"/>
              <w:rPr>
                <w:sz w:val="18"/>
              </w:rPr>
            </w:pPr>
            <w:r>
              <w:rPr>
                <w:sz w:val="18"/>
              </w:rPr>
              <w:t>IRIS</w:t>
            </w:r>
          </w:p>
        </w:tc>
      </w:tr>
      <w:tr w:rsidR="00BB5D74" w:rsidRPr="00BB5D74" w14:paraId="57C5AE4F" w14:textId="77777777">
        <w:trPr>
          <w:cantSplit/>
        </w:trPr>
        <w:tc>
          <w:tcPr>
            <w:tcW w:w="1757" w:type="dxa"/>
            <w:tcBorders>
              <w:bottom w:val="single" w:sz="4" w:space="0" w:color="auto"/>
            </w:tcBorders>
            <w:shd w:val="clear" w:color="auto" w:fill="CCCCCC"/>
          </w:tcPr>
          <w:p w14:paraId="6490F18F" w14:textId="77777777" w:rsidR="00B43845" w:rsidRPr="00BB5D74" w:rsidRDefault="00B43845" w:rsidP="000377DA">
            <w:pPr>
              <w:spacing w:before="60" w:after="60"/>
              <w:rPr>
                <w:sz w:val="18"/>
              </w:rPr>
            </w:pPr>
            <w:r w:rsidRPr="00BB5D74">
              <w:rPr>
                <w:sz w:val="18"/>
              </w:rPr>
              <w:t>Apellidos</w:t>
            </w:r>
          </w:p>
        </w:tc>
        <w:tc>
          <w:tcPr>
            <w:tcW w:w="7053" w:type="dxa"/>
            <w:gridSpan w:val="16"/>
            <w:tcBorders>
              <w:bottom w:val="single" w:sz="4" w:space="0" w:color="auto"/>
            </w:tcBorders>
          </w:tcPr>
          <w:p w14:paraId="278FEEB7" w14:textId="719E9A2E" w:rsidR="00B43845" w:rsidRPr="00BB5D74" w:rsidRDefault="00AC21F9" w:rsidP="000377DA">
            <w:pPr>
              <w:spacing w:before="60" w:after="60"/>
              <w:rPr>
                <w:sz w:val="18"/>
              </w:rPr>
            </w:pPr>
            <w:r>
              <w:rPr>
                <w:sz w:val="18"/>
              </w:rPr>
              <w:t>VALERO CUESTA</w:t>
            </w:r>
          </w:p>
        </w:tc>
      </w:tr>
      <w:tr w:rsidR="00BB5D74" w:rsidRPr="00BB5D74" w14:paraId="44C0A56A" w14:textId="77777777">
        <w:trPr>
          <w:cantSplit/>
        </w:trPr>
        <w:tc>
          <w:tcPr>
            <w:tcW w:w="1757" w:type="dxa"/>
            <w:shd w:val="clear" w:color="auto" w:fill="CCCCCC"/>
          </w:tcPr>
          <w:p w14:paraId="55BCDFA5" w14:textId="523816E4" w:rsidR="00B43845" w:rsidRPr="00BB5D74" w:rsidRDefault="00B43845" w:rsidP="000377DA">
            <w:pPr>
              <w:spacing w:before="60" w:after="60"/>
              <w:rPr>
                <w:sz w:val="18"/>
              </w:rPr>
            </w:pPr>
            <w:r w:rsidRPr="00BB5D74">
              <w:rPr>
                <w:sz w:val="18"/>
              </w:rPr>
              <w:t>DNI</w:t>
            </w:r>
          </w:p>
        </w:tc>
        <w:tc>
          <w:tcPr>
            <w:tcW w:w="2849" w:type="dxa"/>
            <w:gridSpan w:val="8"/>
          </w:tcPr>
          <w:p w14:paraId="49DC99B4" w14:textId="741BD87D" w:rsidR="00B43845" w:rsidRPr="00BB5D74" w:rsidRDefault="00AC21F9" w:rsidP="000377DA">
            <w:pPr>
              <w:spacing w:before="60" w:after="60"/>
              <w:rPr>
                <w:sz w:val="18"/>
              </w:rPr>
            </w:pPr>
            <w:r>
              <w:rPr>
                <w:sz w:val="18"/>
              </w:rPr>
              <w:t>51459133Z</w:t>
            </w:r>
          </w:p>
        </w:tc>
        <w:tc>
          <w:tcPr>
            <w:tcW w:w="2205" w:type="dxa"/>
            <w:gridSpan w:val="6"/>
            <w:shd w:val="clear" w:color="auto" w:fill="CCCCCC"/>
          </w:tcPr>
          <w:p w14:paraId="2F016349" w14:textId="60986A6F" w:rsidR="00B43845" w:rsidRPr="00BB5D74" w:rsidRDefault="00B43845" w:rsidP="000377DA">
            <w:pPr>
              <w:spacing w:before="60" w:after="60"/>
              <w:rPr>
                <w:sz w:val="18"/>
              </w:rPr>
            </w:pPr>
            <w:r w:rsidRPr="00BB5D74">
              <w:rPr>
                <w:sz w:val="18"/>
              </w:rPr>
              <w:t>Fecha de nacimiento</w:t>
            </w:r>
          </w:p>
        </w:tc>
        <w:tc>
          <w:tcPr>
            <w:tcW w:w="1999" w:type="dxa"/>
            <w:gridSpan w:val="2"/>
          </w:tcPr>
          <w:p w14:paraId="634AB9A4" w14:textId="0EA70FB7" w:rsidR="00B43845" w:rsidRPr="00BB5D74" w:rsidRDefault="00AC21F9" w:rsidP="000377DA">
            <w:pPr>
              <w:spacing w:before="60" w:after="60"/>
              <w:rPr>
                <w:sz w:val="18"/>
              </w:rPr>
            </w:pPr>
            <w:r>
              <w:rPr>
                <w:sz w:val="18"/>
              </w:rPr>
              <w:t>30/12/1981</w:t>
            </w:r>
          </w:p>
        </w:tc>
      </w:tr>
      <w:tr w:rsidR="00BB5D74" w:rsidRPr="00BB5D74" w14:paraId="12F187CE" w14:textId="77777777">
        <w:trPr>
          <w:cantSplit/>
        </w:trPr>
        <w:tc>
          <w:tcPr>
            <w:tcW w:w="1757" w:type="dxa"/>
            <w:tcBorders>
              <w:bottom w:val="single" w:sz="4" w:space="0" w:color="auto"/>
            </w:tcBorders>
            <w:shd w:val="clear" w:color="auto" w:fill="CCCCCC"/>
          </w:tcPr>
          <w:p w14:paraId="2D96AF5F" w14:textId="4CD2F840" w:rsidR="00B43845" w:rsidRPr="00BB5D74" w:rsidRDefault="00B43845" w:rsidP="000377DA">
            <w:pPr>
              <w:spacing w:before="60" w:after="60"/>
              <w:rPr>
                <w:sz w:val="18"/>
              </w:rPr>
            </w:pPr>
            <w:r w:rsidRPr="00BB5D74">
              <w:rPr>
                <w:sz w:val="18"/>
              </w:rPr>
              <w:t>Domicilio</w:t>
            </w:r>
          </w:p>
        </w:tc>
        <w:tc>
          <w:tcPr>
            <w:tcW w:w="7053" w:type="dxa"/>
            <w:gridSpan w:val="16"/>
            <w:tcBorders>
              <w:bottom w:val="single" w:sz="4" w:space="0" w:color="auto"/>
            </w:tcBorders>
          </w:tcPr>
          <w:p w14:paraId="08D29D84" w14:textId="70763357" w:rsidR="00B43845" w:rsidRPr="00BB5D74" w:rsidRDefault="00AC21F9" w:rsidP="000377DA">
            <w:pPr>
              <w:spacing w:before="60" w:after="60"/>
              <w:rPr>
                <w:sz w:val="18"/>
              </w:rPr>
            </w:pPr>
            <w:r>
              <w:rPr>
                <w:sz w:val="18"/>
              </w:rPr>
              <w:t>OLIMPIADA 1 8ºF IZDA</w:t>
            </w:r>
          </w:p>
        </w:tc>
      </w:tr>
      <w:tr w:rsidR="00BB5D74" w:rsidRPr="00BB5D74" w14:paraId="6EF219A1" w14:textId="77777777">
        <w:trPr>
          <w:cantSplit/>
        </w:trPr>
        <w:tc>
          <w:tcPr>
            <w:tcW w:w="1757" w:type="dxa"/>
            <w:tcBorders>
              <w:bottom w:val="single" w:sz="4" w:space="0" w:color="auto"/>
            </w:tcBorders>
            <w:shd w:val="clear" w:color="auto" w:fill="CCCCCC"/>
          </w:tcPr>
          <w:p w14:paraId="56F39BD0" w14:textId="548A9DC5" w:rsidR="00B43845" w:rsidRPr="00BB5D74" w:rsidRDefault="00B43845" w:rsidP="000377DA">
            <w:pPr>
              <w:spacing w:before="60" w:after="60"/>
              <w:rPr>
                <w:sz w:val="18"/>
              </w:rPr>
            </w:pPr>
            <w:r w:rsidRPr="00BB5D74">
              <w:rPr>
                <w:sz w:val="18"/>
              </w:rPr>
              <w:t>Localidad</w:t>
            </w:r>
          </w:p>
        </w:tc>
        <w:tc>
          <w:tcPr>
            <w:tcW w:w="2849" w:type="dxa"/>
            <w:gridSpan w:val="8"/>
            <w:tcBorders>
              <w:bottom w:val="single" w:sz="4" w:space="0" w:color="auto"/>
            </w:tcBorders>
          </w:tcPr>
          <w:p w14:paraId="5AAD5A52" w14:textId="1540DE5D" w:rsidR="00B43845" w:rsidRPr="00BB5D74" w:rsidRDefault="00AC21F9" w:rsidP="000377DA">
            <w:pPr>
              <w:spacing w:before="60"/>
              <w:rPr>
                <w:sz w:val="18"/>
              </w:rPr>
            </w:pPr>
            <w:r>
              <w:rPr>
                <w:sz w:val="18"/>
              </w:rPr>
              <w:t>ALCORCÓN</w:t>
            </w:r>
          </w:p>
        </w:tc>
        <w:tc>
          <w:tcPr>
            <w:tcW w:w="1707" w:type="dxa"/>
            <w:gridSpan w:val="5"/>
            <w:tcBorders>
              <w:bottom w:val="single" w:sz="4" w:space="0" w:color="auto"/>
            </w:tcBorders>
            <w:shd w:val="clear" w:color="auto" w:fill="CCCCCC"/>
          </w:tcPr>
          <w:p w14:paraId="476EDADF" w14:textId="58375903" w:rsidR="00B43845" w:rsidRPr="00BB5D74" w:rsidRDefault="00B43845" w:rsidP="000377DA">
            <w:pPr>
              <w:spacing w:before="60" w:after="60"/>
              <w:rPr>
                <w:sz w:val="18"/>
              </w:rPr>
            </w:pPr>
            <w:r w:rsidRPr="00BB5D74">
              <w:rPr>
                <w:sz w:val="18"/>
              </w:rPr>
              <w:t>Código postal</w:t>
            </w:r>
          </w:p>
        </w:tc>
        <w:tc>
          <w:tcPr>
            <w:tcW w:w="2497" w:type="dxa"/>
            <w:gridSpan w:val="3"/>
            <w:tcBorders>
              <w:bottom w:val="single" w:sz="4" w:space="0" w:color="auto"/>
            </w:tcBorders>
          </w:tcPr>
          <w:p w14:paraId="02CF8A1D" w14:textId="28E3F0CA" w:rsidR="00B43845" w:rsidRPr="00BB5D74" w:rsidRDefault="00AC21F9" w:rsidP="000377DA">
            <w:pPr>
              <w:spacing w:before="60" w:after="60"/>
              <w:rPr>
                <w:sz w:val="18"/>
              </w:rPr>
            </w:pPr>
            <w:r>
              <w:rPr>
                <w:sz w:val="18"/>
              </w:rPr>
              <w:t>28923</w:t>
            </w:r>
          </w:p>
        </w:tc>
      </w:tr>
      <w:tr w:rsidR="00BB5D74" w:rsidRPr="00BB5D74" w14:paraId="018E29B0" w14:textId="77777777">
        <w:trPr>
          <w:cantSplit/>
        </w:trPr>
        <w:tc>
          <w:tcPr>
            <w:tcW w:w="1757" w:type="dxa"/>
            <w:tcBorders>
              <w:bottom w:val="single" w:sz="4" w:space="0" w:color="auto"/>
            </w:tcBorders>
            <w:shd w:val="clear" w:color="auto" w:fill="CCCCCC"/>
          </w:tcPr>
          <w:p w14:paraId="58CE1DF1" w14:textId="64D36555" w:rsidR="00B43845" w:rsidRPr="00BB5D74" w:rsidRDefault="00B43845" w:rsidP="000377DA">
            <w:pPr>
              <w:spacing w:before="60" w:after="60"/>
              <w:rPr>
                <w:sz w:val="18"/>
              </w:rPr>
            </w:pPr>
            <w:r w:rsidRPr="00BB5D74">
              <w:rPr>
                <w:sz w:val="18"/>
              </w:rPr>
              <w:t>Teléfono fijo</w:t>
            </w:r>
          </w:p>
        </w:tc>
        <w:tc>
          <w:tcPr>
            <w:tcW w:w="2849" w:type="dxa"/>
            <w:gridSpan w:val="8"/>
            <w:tcBorders>
              <w:bottom w:val="single" w:sz="4" w:space="0" w:color="auto"/>
            </w:tcBorders>
          </w:tcPr>
          <w:p w14:paraId="765F790B" w14:textId="0EF93BB6" w:rsidR="00B43845" w:rsidRPr="00BB5D74" w:rsidRDefault="00E7377D" w:rsidP="000377DA">
            <w:pPr>
              <w:spacing w:before="60"/>
              <w:rPr>
                <w:sz w:val="18"/>
              </w:rPr>
            </w:pPr>
            <w:r>
              <w:rPr>
                <w:sz w:val="18"/>
              </w:rPr>
              <w:t>NO TENGO</w:t>
            </w:r>
          </w:p>
        </w:tc>
        <w:tc>
          <w:tcPr>
            <w:tcW w:w="1707" w:type="dxa"/>
            <w:gridSpan w:val="5"/>
            <w:tcBorders>
              <w:bottom w:val="single" w:sz="4" w:space="0" w:color="auto"/>
            </w:tcBorders>
            <w:shd w:val="clear" w:color="auto" w:fill="CCCCCC"/>
          </w:tcPr>
          <w:p w14:paraId="47B39AAC" w14:textId="5E5EAD51" w:rsidR="00B43845" w:rsidRPr="00BB5D74" w:rsidRDefault="00B43845" w:rsidP="000377DA">
            <w:pPr>
              <w:spacing w:before="60" w:after="60"/>
              <w:rPr>
                <w:sz w:val="18"/>
              </w:rPr>
            </w:pPr>
            <w:r w:rsidRPr="00BB5D74">
              <w:rPr>
                <w:sz w:val="18"/>
              </w:rPr>
              <w:t>Teléfono móvil</w:t>
            </w:r>
          </w:p>
        </w:tc>
        <w:tc>
          <w:tcPr>
            <w:tcW w:w="2497" w:type="dxa"/>
            <w:gridSpan w:val="3"/>
            <w:tcBorders>
              <w:bottom w:val="single" w:sz="4" w:space="0" w:color="auto"/>
            </w:tcBorders>
          </w:tcPr>
          <w:p w14:paraId="5041A61B" w14:textId="57CDCCBB" w:rsidR="00B43845" w:rsidRPr="00BB5D74" w:rsidRDefault="00AC21F9" w:rsidP="000377DA">
            <w:pPr>
              <w:spacing w:before="60" w:after="60"/>
              <w:rPr>
                <w:sz w:val="18"/>
              </w:rPr>
            </w:pPr>
            <w:r>
              <w:rPr>
                <w:sz w:val="18"/>
              </w:rPr>
              <w:t>655189587</w:t>
            </w:r>
          </w:p>
        </w:tc>
      </w:tr>
      <w:tr w:rsidR="00BB5D74" w:rsidRPr="00BB5D74" w14:paraId="197A4E57" w14:textId="77777777">
        <w:trPr>
          <w:cantSplit/>
        </w:trPr>
        <w:tc>
          <w:tcPr>
            <w:tcW w:w="1757" w:type="dxa"/>
            <w:tcBorders>
              <w:bottom w:val="single" w:sz="4" w:space="0" w:color="auto"/>
            </w:tcBorders>
            <w:shd w:val="clear" w:color="auto" w:fill="CCCCCC"/>
          </w:tcPr>
          <w:p w14:paraId="45E1EA2D" w14:textId="1CE354C2" w:rsidR="00B43845" w:rsidRPr="00BB5D74" w:rsidRDefault="00B43845" w:rsidP="000377DA">
            <w:pPr>
              <w:spacing w:before="60" w:after="60"/>
              <w:rPr>
                <w:b/>
                <w:bCs/>
                <w:sz w:val="18"/>
              </w:rPr>
            </w:pPr>
            <w:r w:rsidRPr="00BB5D74">
              <w:rPr>
                <w:sz w:val="18"/>
              </w:rPr>
              <w:t>E-mai</w:t>
            </w:r>
            <w:r w:rsidR="00BB5D74">
              <w:rPr>
                <w:sz w:val="18"/>
              </w:rPr>
              <w:t>l UNED</w:t>
            </w:r>
          </w:p>
        </w:tc>
        <w:tc>
          <w:tcPr>
            <w:tcW w:w="7053" w:type="dxa"/>
            <w:gridSpan w:val="16"/>
            <w:tcBorders>
              <w:bottom w:val="single" w:sz="4" w:space="0" w:color="auto"/>
            </w:tcBorders>
          </w:tcPr>
          <w:p w14:paraId="06E1A4C2" w14:textId="07EA0BCB" w:rsidR="00B43845" w:rsidRPr="00BB5D74" w:rsidRDefault="00AC21F9" w:rsidP="000377DA">
            <w:pPr>
              <w:spacing w:before="60" w:after="60"/>
              <w:rPr>
                <w:sz w:val="18"/>
              </w:rPr>
            </w:pPr>
            <w:r>
              <w:rPr>
                <w:sz w:val="18"/>
              </w:rPr>
              <w:t>IVALERO16@ALUMNO.UNED.ES</w:t>
            </w:r>
          </w:p>
        </w:tc>
      </w:tr>
      <w:tr w:rsidR="00BB5D74" w:rsidRPr="00BB5D74" w14:paraId="47B83466" w14:textId="77777777">
        <w:trPr>
          <w:cantSplit/>
          <w:trHeight w:val="155"/>
        </w:trPr>
        <w:tc>
          <w:tcPr>
            <w:tcW w:w="8810" w:type="dxa"/>
            <w:gridSpan w:val="17"/>
            <w:tcBorders>
              <w:left w:val="nil"/>
              <w:bottom w:val="nil"/>
              <w:right w:val="nil"/>
            </w:tcBorders>
          </w:tcPr>
          <w:p w14:paraId="041C2B5D" w14:textId="77777777" w:rsidR="00B43845" w:rsidRPr="00BB5D74" w:rsidRDefault="00B43845" w:rsidP="000377DA">
            <w:pPr>
              <w:rPr>
                <w:sz w:val="18"/>
              </w:rPr>
            </w:pPr>
          </w:p>
        </w:tc>
      </w:tr>
      <w:tr w:rsidR="00BB5D74" w:rsidRPr="00BB5D74" w14:paraId="3C8684B5" w14:textId="77777777">
        <w:trPr>
          <w:cantSplit/>
        </w:trPr>
        <w:tc>
          <w:tcPr>
            <w:tcW w:w="8810" w:type="dxa"/>
            <w:gridSpan w:val="17"/>
            <w:tcBorders>
              <w:top w:val="nil"/>
              <w:left w:val="nil"/>
              <w:bottom w:val="single" w:sz="24" w:space="0" w:color="auto"/>
              <w:right w:val="nil"/>
            </w:tcBorders>
          </w:tcPr>
          <w:p w14:paraId="00BF0DF1" w14:textId="77777777" w:rsidR="00B43845" w:rsidRPr="00BB5D74" w:rsidRDefault="00B43845" w:rsidP="000377DA">
            <w:pPr>
              <w:spacing w:before="60" w:after="60"/>
              <w:rPr>
                <w:b/>
                <w:bCs/>
                <w:sz w:val="24"/>
                <w:szCs w:val="24"/>
              </w:rPr>
            </w:pPr>
            <w:r w:rsidRPr="00BB5D74">
              <w:rPr>
                <w:b/>
                <w:bCs/>
                <w:sz w:val="24"/>
                <w:szCs w:val="24"/>
              </w:rPr>
              <w:t>DATOS ACADÉMICOS DEL ESTUDIANTE:</w:t>
            </w:r>
          </w:p>
        </w:tc>
      </w:tr>
      <w:tr w:rsidR="00BB5D74" w:rsidRPr="00BB5D74" w14:paraId="4FF5F38E" w14:textId="77777777">
        <w:trPr>
          <w:cantSplit/>
        </w:trPr>
        <w:tc>
          <w:tcPr>
            <w:tcW w:w="1913" w:type="dxa"/>
            <w:gridSpan w:val="3"/>
            <w:tcBorders>
              <w:top w:val="single" w:sz="24" w:space="0" w:color="auto"/>
            </w:tcBorders>
            <w:shd w:val="clear" w:color="auto" w:fill="CCCCCC"/>
          </w:tcPr>
          <w:p w14:paraId="0F9DE967" w14:textId="712BE579" w:rsidR="00B43845" w:rsidRPr="00BB5D74" w:rsidRDefault="00B43845" w:rsidP="000377DA">
            <w:pPr>
              <w:spacing w:before="60" w:after="60"/>
              <w:rPr>
                <w:i/>
                <w:iCs/>
                <w:sz w:val="18"/>
              </w:rPr>
            </w:pPr>
            <w:r w:rsidRPr="00BB5D74">
              <w:rPr>
                <w:sz w:val="18"/>
              </w:rPr>
              <w:t>Estudios que cursa</w:t>
            </w:r>
          </w:p>
        </w:tc>
        <w:tc>
          <w:tcPr>
            <w:tcW w:w="6897" w:type="dxa"/>
            <w:gridSpan w:val="14"/>
            <w:tcBorders>
              <w:top w:val="single" w:sz="24" w:space="0" w:color="auto"/>
            </w:tcBorders>
          </w:tcPr>
          <w:p w14:paraId="380FC499" w14:textId="77777777" w:rsidR="00B43845" w:rsidRPr="00BB5D74" w:rsidRDefault="00467ABA" w:rsidP="000377DA">
            <w:pPr>
              <w:spacing w:before="60" w:after="60"/>
              <w:rPr>
                <w:sz w:val="18"/>
              </w:rPr>
            </w:pPr>
            <w:r w:rsidRPr="00BB5D74">
              <w:rPr>
                <w:sz w:val="18"/>
              </w:rPr>
              <w:t>GRADO DE TRABAJO SOCIAL</w:t>
            </w:r>
          </w:p>
        </w:tc>
      </w:tr>
      <w:tr w:rsidR="00BB5D74" w:rsidRPr="00BB5D74" w14:paraId="021E9F6C" w14:textId="77777777">
        <w:trPr>
          <w:cantSplit/>
        </w:trPr>
        <w:tc>
          <w:tcPr>
            <w:tcW w:w="4405" w:type="dxa"/>
            <w:gridSpan w:val="8"/>
            <w:tcBorders>
              <w:bottom w:val="single" w:sz="4" w:space="0" w:color="auto"/>
            </w:tcBorders>
            <w:shd w:val="clear" w:color="auto" w:fill="CCCCCC"/>
          </w:tcPr>
          <w:p w14:paraId="298D5D7D" w14:textId="3C0F461F" w:rsidR="00B43845" w:rsidRPr="00BB5D74" w:rsidRDefault="00B43845" w:rsidP="000377DA">
            <w:pPr>
              <w:spacing w:before="60" w:after="60"/>
              <w:rPr>
                <w:sz w:val="18"/>
              </w:rPr>
            </w:pPr>
            <w:r w:rsidRPr="00BB5D74">
              <w:rPr>
                <w:sz w:val="18"/>
              </w:rPr>
              <w:t>Curso</w:t>
            </w:r>
          </w:p>
        </w:tc>
        <w:tc>
          <w:tcPr>
            <w:tcW w:w="4405" w:type="dxa"/>
            <w:gridSpan w:val="9"/>
            <w:tcBorders>
              <w:bottom w:val="single" w:sz="4" w:space="0" w:color="auto"/>
            </w:tcBorders>
          </w:tcPr>
          <w:p w14:paraId="2F484227" w14:textId="77777777" w:rsidR="00B43845" w:rsidRPr="00BB5D74" w:rsidRDefault="00467ABA" w:rsidP="000377DA">
            <w:pPr>
              <w:spacing w:before="60" w:after="60"/>
              <w:rPr>
                <w:sz w:val="18"/>
              </w:rPr>
            </w:pPr>
            <w:r w:rsidRPr="00BB5D74">
              <w:rPr>
                <w:sz w:val="18"/>
              </w:rPr>
              <w:t>4º</w:t>
            </w:r>
          </w:p>
        </w:tc>
      </w:tr>
      <w:tr w:rsidR="00BB5D74" w:rsidRPr="00BB5D74" w14:paraId="0AB99C95" w14:textId="77777777">
        <w:trPr>
          <w:cantSplit/>
        </w:trPr>
        <w:tc>
          <w:tcPr>
            <w:tcW w:w="4405" w:type="dxa"/>
            <w:gridSpan w:val="8"/>
            <w:tcBorders>
              <w:bottom w:val="single" w:sz="4" w:space="0" w:color="auto"/>
            </w:tcBorders>
            <w:shd w:val="clear" w:color="auto" w:fill="CCCCCC"/>
          </w:tcPr>
          <w:p w14:paraId="6BD6B01F" w14:textId="330003F6" w:rsidR="00B43845" w:rsidRPr="00BB5D74" w:rsidRDefault="00B43845" w:rsidP="000377DA">
            <w:pPr>
              <w:spacing w:before="60" w:after="60"/>
              <w:rPr>
                <w:sz w:val="18"/>
              </w:rPr>
            </w:pPr>
            <w:r w:rsidRPr="00BB5D74">
              <w:rPr>
                <w:sz w:val="18"/>
              </w:rPr>
              <w:t>Centro Asociado</w:t>
            </w:r>
          </w:p>
        </w:tc>
        <w:tc>
          <w:tcPr>
            <w:tcW w:w="4405" w:type="dxa"/>
            <w:gridSpan w:val="9"/>
            <w:tcBorders>
              <w:bottom w:val="single" w:sz="4" w:space="0" w:color="auto"/>
            </w:tcBorders>
          </w:tcPr>
          <w:p w14:paraId="262F96D1" w14:textId="744DE4F5" w:rsidR="00B43845" w:rsidRPr="00BB5D74" w:rsidRDefault="00E7377D" w:rsidP="000377DA">
            <w:pPr>
              <w:spacing w:before="60" w:after="60"/>
              <w:rPr>
                <w:sz w:val="18"/>
              </w:rPr>
            </w:pPr>
            <w:r>
              <w:rPr>
                <w:sz w:val="18"/>
              </w:rPr>
              <w:t>MADRID SUR/ ALCORCÓN</w:t>
            </w:r>
          </w:p>
        </w:tc>
      </w:tr>
      <w:tr w:rsidR="00BB5D74" w:rsidRPr="00BB5D74" w14:paraId="708388BD" w14:textId="77777777">
        <w:trPr>
          <w:cantSplit/>
        </w:trPr>
        <w:tc>
          <w:tcPr>
            <w:tcW w:w="4405" w:type="dxa"/>
            <w:gridSpan w:val="8"/>
            <w:tcBorders>
              <w:bottom w:val="single" w:sz="4" w:space="0" w:color="auto"/>
            </w:tcBorders>
            <w:shd w:val="clear" w:color="auto" w:fill="CCCCCC"/>
          </w:tcPr>
          <w:p w14:paraId="0DB8ACA4" w14:textId="3101F425" w:rsidR="00B43845" w:rsidRPr="00BB5D74" w:rsidRDefault="00B43845" w:rsidP="000377DA">
            <w:pPr>
              <w:spacing w:before="60" w:after="60"/>
              <w:rPr>
                <w:sz w:val="18"/>
              </w:rPr>
            </w:pPr>
            <w:r w:rsidRPr="00BB5D74">
              <w:rPr>
                <w:sz w:val="18"/>
              </w:rPr>
              <w:t>Actividad formativa</w:t>
            </w:r>
          </w:p>
        </w:tc>
        <w:tc>
          <w:tcPr>
            <w:tcW w:w="4405" w:type="dxa"/>
            <w:gridSpan w:val="9"/>
            <w:tcBorders>
              <w:bottom w:val="single" w:sz="4" w:space="0" w:color="auto"/>
            </w:tcBorders>
          </w:tcPr>
          <w:p w14:paraId="00C3BF03" w14:textId="26E6A02B" w:rsidR="00B43845" w:rsidRPr="00BB5D74" w:rsidRDefault="00B43845" w:rsidP="000377DA">
            <w:pPr>
              <w:spacing w:before="60" w:after="60"/>
              <w:rPr>
                <w:sz w:val="18"/>
              </w:rPr>
            </w:pPr>
            <w:r w:rsidRPr="00BB5D74">
              <w:rPr>
                <w:sz w:val="18"/>
              </w:rPr>
              <w:t xml:space="preserve">Prácticas académicas  </w:t>
            </w:r>
          </w:p>
        </w:tc>
      </w:tr>
      <w:tr w:rsidR="00BB5D74" w:rsidRPr="00BB5D74" w14:paraId="58314D28" w14:textId="77777777">
        <w:trPr>
          <w:cantSplit/>
        </w:trPr>
        <w:tc>
          <w:tcPr>
            <w:tcW w:w="4405" w:type="dxa"/>
            <w:gridSpan w:val="8"/>
            <w:tcBorders>
              <w:bottom w:val="single" w:sz="4" w:space="0" w:color="auto"/>
            </w:tcBorders>
            <w:shd w:val="clear" w:color="auto" w:fill="CCCCCC"/>
          </w:tcPr>
          <w:p w14:paraId="0121B2C7" w14:textId="419D5717" w:rsidR="00B43845" w:rsidRPr="00BB5D74" w:rsidRDefault="00B43845" w:rsidP="000377DA">
            <w:pPr>
              <w:spacing w:before="60" w:after="60"/>
              <w:rPr>
                <w:sz w:val="18"/>
              </w:rPr>
            </w:pPr>
            <w:r w:rsidRPr="00BB5D74">
              <w:rPr>
                <w:sz w:val="18"/>
              </w:rPr>
              <w:t>Número de créditos</w:t>
            </w:r>
          </w:p>
        </w:tc>
        <w:tc>
          <w:tcPr>
            <w:tcW w:w="4405" w:type="dxa"/>
            <w:gridSpan w:val="9"/>
            <w:tcBorders>
              <w:bottom w:val="single" w:sz="4" w:space="0" w:color="auto"/>
            </w:tcBorders>
          </w:tcPr>
          <w:p w14:paraId="04D41B8B" w14:textId="77777777" w:rsidR="00B43845" w:rsidRPr="00BB5D74" w:rsidRDefault="00B43845" w:rsidP="000377DA">
            <w:pPr>
              <w:spacing w:before="60" w:after="60"/>
              <w:rPr>
                <w:sz w:val="18"/>
              </w:rPr>
            </w:pPr>
            <w:proofErr w:type="gramStart"/>
            <w:r w:rsidRPr="00BB5D74">
              <w:rPr>
                <w:sz w:val="18"/>
              </w:rPr>
              <w:t>19  ECTS</w:t>
            </w:r>
            <w:proofErr w:type="gramEnd"/>
          </w:p>
        </w:tc>
      </w:tr>
      <w:tr w:rsidR="00BB5D74" w:rsidRPr="00BB5D74" w14:paraId="68909619" w14:textId="77777777">
        <w:trPr>
          <w:cantSplit/>
        </w:trPr>
        <w:tc>
          <w:tcPr>
            <w:tcW w:w="4405" w:type="dxa"/>
            <w:gridSpan w:val="8"/>
            <w:tcBorders>
              <w:bottom w:val="single" w:sz="4" w:space="0" w:color="auto"/>
            </w:tcBorders>
            <w:shd w:val="clear" w:color="auto" w:fill="CCCCCC"/>
          </w:tcPr>
          <w:p w14:paraId="39DCFEF4" w14:textId="24DA9207" w:rsidR="00BB5D74" w:rsidRPr="00BB5D74" w:rsidRDefault="00BB5D74" w:rsidP="000377DA">
            <w:pPr>
              <w:spacing w:before="60" w:after="60"/>
              <w:rPr>
                <w:sz w:val="18"/>
              </w:rPr>
            </w:pPr>
            <w:r>
              <w:rPr>
                <w:sz w:val="18"/>
              </w:rPr>
              <w:t>Marcar con una cruz la opción (A o B) elegida</w:t>
            </w:r>
          </w:p>
        </w:tc>
        <w:tc>
          <w:tcPr>
            <w:tcW w:w="4405" w:type="dxa"/>
            <w:gridSpan w:val="9"/>
            <w:tcBorders>
              <w:bottom w:val="single" w:sz="4" w:space="0" w:color="auto"/>
            </w:tcBorders>
          </w:tcPr>
          <w:p w14:paraId="6E2DA7F0" w14:textId="77777777" w:rsidR="00BB5D74" w:rsidRPr="00BB5D74" w:rsidRDefault="00BB5D74" w:rsidP="000377DA">
            <w:pPr>
              <w:spacing w:before="60" w:after="60"/>
              <w:rPr>
                <w:sz w:val="18"/>
              </w:rPr>
            </w:pPr>
          </w:p>
        </w:tc>
      </w:tr>
      <w:tr w:rsidR="00BB5D74" w:rsidRPr="00BB5D74" w14:paraId="5E996975" w14:textId="77777777">
        <w:trPr>
          <w:cantSplit/>
        </w:trPr>
        <w:tc>
          <w:tcPr>
            <w:tcW w:w="4405" w:type="dxa"/>
            <w:gridSpan w:val="8"/>
            <w:tcBorders>
              <w:bottom w:val="single" w:sz="4" w:space="0" w:color="auto"/>
            </w:tcBorders>
            <w:shd w:val="clear" w:color="auto" w:fill="CCCCCC"/>
          </w:tcPr>
          <w:p w14:paraId="7669DC90" w14:textId="563647AE" w:rsidR="00B43845" w:rsidRPr="00BB5D74" w:rsidRDefault="00E13C87" w:rsidP="000377DA">
            <w:pPr>
              <w:spacing w:before="60" w:after="60"/>
              <w:rPr>
                <w:sz w:val="18"/>
              </w:rPr>
            </w:pPr>
            <w:r w:rsidRPr="00BB5D74">
              <w:rPr>
                <w:sz w:val="18"/>
              </w:rPr>
              <w:t>OPCIÓN A</w:t>
            </w:r>
            <w:r w:rsidR="00BB5D74">
              <w:rPr>
                <w:sz w:val="18"/>
              </w:rPr>
              <w:t xml:space="preserve"> (285 horas)</w:t>
            </w:r>
          </w:p>
        </w:tc>
        <w:tc>
          <w:tcPr>
            <w:tcW w:w="4405" w:type="dxa"/>
            <w:gridSpan w:val="9"/>
            <w:tcBorders>
              <w:bottom w:val="single" w:sz="4" w:space="0" w:color="auto"/>
            </w:tcBorders>
          </w:tcPr>
          <w:p w14:paraId="563F89E1" w14:textId="2AE4999F" w:rsidR="00B43845" w:rsidRPr="00BB5D74" w:rsidRDefault="00B43845" w:rsidP="000377DA">
            <w:pPr>
              <w:spacing w:before="60" w:after="60"/>
              <w:rPr>
                <w:sz w:val="18"/>
              </w:rPr>
            </w:pPr>
          </w:p>
        </w:tc>
      </w:tr>
      <w:tr w:rsidR="00BB5D74" w:rsidRPr="00BB5D74" w14:paraId="05EA7F97" w14:textId="77777777">
        <w:trPr>
          <w:cantSplit/>
        </w:trPr>
        <w:tc>
          <w:tcPr>
            <w:tcW w:w="4405" w:type="dxa"/>
            <w:gridSpan w:val="8"/>
            <w:tcBorders>
              <w:bottom w:val="single" w:sz="4" w:space="0" w:color="auto"/>
            </w:tcBorders>
            <w:shd w:val="clear" w:color="auto" w:fill="CCCCCC"/>
          </w:tcPr>
          <w:p w14:paraId="3E6F9CD9" w14:textId="6D824DD2" w:rsidR="00E13C87" w:rsidRPr="00BB5D74" w:rsidRDefault="00E13C87" w:rsidP="000377DA">
            <w:pPr>
              <w:spacing w:before="60" w:after="60"/>
              <w:rPr>
                <w:sz w:val="18"/>
              </w:rPr>
            </w:pPr>
            <w:r w:rsidRPr="00BB5D74">
              <w:rPr>
                <w:sz w:val="18"/>
              </w:rPr>
              <w:t>OPCIÓN B</w:t>
            </w:r>
            <w:r w:rsidR="00BB5D74">
              <w:rPr>
                <w:sz w:val="18"/>
              </w:rPr>
              <w:t xml:space="preserve"> (200 horas + Proyecto de intervención social) </w:t>
            </w:r>
          </w:p>
        </w:tc>
        <w:tc>
          <w:tcPr>
            <w:tcW w:w="4405" w:type="dxa"/>
            <w:gridSpan w:val="9"/>
            <w:tcBorders>
              <w:bottom w:val="single" w:sz="4" w:space="0" w:color="auto"/>
            </w:tcBorders>
          </w:tcPr>
          <w:p w14:paraId="5AE10786" w14:textId="6B5579AC" w:rsidR="00E13C87" w:rsidRPr="00BB5D74" w:rsidRDefault="00E7377D" w:rsidP="000377DA">
            <w:pPr>
              <w:spacing w:before="60" w:after="60"/>
              <w:rPr>
                <w:sz w:val="18"/>
              </w:rPr>
            </w:pPr>
            <w:r>
              <w:rPr>
                <w:sz w:val="18"/>
              </w:rPr>
              <w:t>X</w:t>
            </w:r>
          </w:p>
        </w:tc>
      </w:tr>
      <w:tr w:rsidR="00BB5D74" w:rsidRPr="00BB5D74" w14:paraId="4E6D4C8E" w14:textId="77777777">
        <w:trPr>
          <w:cantSplit/>
          <w:trHeight w:val="155"/>
        </w:trPr>
        <w:tc>
          <w:tcPr>
            <w:tcW w:w="8810" w:type="dxa"/>
            <w:gridSpan w:val="17"/>
            <w:tcBorders>
              <w:left w:val="nil"/>
              <w:bottom w:val="nil"/>
              <w:right w:val="nil"/>
            </w:tcBorders>
          </w:tcPr>
          <w:p w14:paraId="4FAA2C2B" w14:textId="77777777" w:rsidR="00B43845" w:rsidRPr="00BB5D74" w:rsidRDefault="00B43845" w:rsidP="000377DA">
            <w:pPr>
              <w:rPr>
                <w:sz w:val="18"/>
              </w:rPr>
            </w:pPr>
          </w:p>
        </w:tc>
      </w:tr>
      <w:tr w:rsidR="00BB5D74" w:rsidRPr="00BB5D74" w14:paraId="0121E717" w14:textId="77777777">
        <w:trPr>
          <w:cantSplit/>
          <w:trHeight w:val="291"/>
        </w:trPr>
        <w:tc>
          <w:tcPr>
            <w:tcW w:w="8810" w:type="dxa"/>
            <w:gridSpan w:val="17"/>
            <w:tcBorders>
              <w:top w:val="nil"/>
              <w:left w:val="nil"/>
              <w:bottom w:val="single" w:sz="24" w:space="0" w:color="auto"/>
              <w:right w:val="nil"/>
            </w:tcBorders>
          </w:tcPr>
          <w:p w14:paraId="521EC2BE" w14:textId="77777777" w:rsidR="00B43845" w:rsidRPr="00BB5D74" w:rsidRDefault="00B43845" w:rsidP="000377DA">
            <w:pPr>
              <w:spacing w:before="60" w:after="60"/>
              <w:rPr>
                <w:b/>
                <w:bCs/>
              </w:rPr>
            </w:pPr>
            <w:r w:rsidRPr="00BB5D74">
              <w:rPr>
                <w:b/>
                <w:bCs/>
                <w:sz w:val="24"/>
                <w:szCs w:val="24"/>
              </w:rPr>
              <w:t>DATOS DEL</w:t>
            </w:r>
            <w:r w:rsidR="00631C2F" w:rsidRPr="00BB5D74">
              <w:rPr>
                <w:b/>
                <w:bCs/>
                <w:sz w:val="24"/>
                <w:szCs w:val="24"/>
              </w:rPr>
              <w:t xml:space="preserve"> PROFESOR-TUTOR</w:t>
            </w:r>
            <w:r w:rsidRPr="00BB5D74">
              <w:rPr>
                <w:b/>
                <w:bCs/>
                <w:sz w:val="24"/>
                <w:szCs w:val="24"/>
              </w:rPr>
              <w:t xml:space="preserve"> DEL CENTRO ASOCIADO</w:t>
            </w:r>
            <w:r w:rsidRPr="00BB5D74">
              <w:rPr>
                <w:b/>
                <w:bCs/>
              </w:rPr>
              <w:t>:</w:t>
            </w:r>
          </w:p>
        </w:tc>
      </w:tr>
      <w:tr w:rsidR="00BB5D74" w:rsidRPr="00BB5D74" w14:paraId="7C5F9662" w14:textId="77777777">
        <w:trPr>
          <w:cantSplit/>
        </w:trPr>
        <w:tc>
          <w:tcPr>
            <w:tcW w:w="2197" w:type="dxa"/>
            <w:gridSpan w:val="4"/>
            <w:tcBorders>
              <w:top w:val="single" w:sz="24" w:space="0" w:color="auto"/>
            </w:tcBorders>
            <w:shd w:val="clear" w:color="auto" w:fill="CCCCCC"/>
          </w:tcPr>
          <w:p w14:paraId="0CAB1EB2" w14:textId="377C9643" w:rsidR="00B43845" w:rsidRPr="00BB5D74" w:rsidRDefault="00B43845" w:rsidP="000377DA">
            <w:pPr>
              <w:spacing w:before="60" w:after="60"/>
              <w:rPr>
                <w:i/>
                <w:iCs/>
                <w:sz w:val="18"/>
              </w:rPr>
            </w:pPr>
            <w:r w:rsidRPr="00BB5D74">
              <w:rPr>
                <w:sz w:val="18"/>
              </w:rPr>
              <w:t>Nombre y Apellidos</w:t>
            </w:r>
          </w:p>
        </w:tc>
        <w:tc>
          <w:tcPr>
            <w:tcW w:w="6613" w:type="dxa"/>
            <w:gridSpan w:val="13"/>
            <w:tcBorders>
              <w:top w:val="single" w:sz="24" w:space="0" w:color="auto"/>
            </w:tcBorders>
          </w:tcPr>
          <w:p w14:paraId="1BC55521" w14:textId="12AC928B" w:rsidR="00B43845" w:rsidRPr="00BB5D74" w:rsidRDefault="00E7377D" w:rsidP="000377DA">
            <w:pPr>
              <w:spacing w:before="60" w:after="60"/>
              <w:rPr>
                <w:sz w:val="18"/>
              </w:rPr>
            </w:pPr>
            <w:r>
              <w:rPr>
                <w:sz w:val="18"/>
              </w:rPr>
              <w:t>CONCEPCIÓN CASTRO CLEMENTE</w:t>
            </w:r>
          </w:p>
        </w:tc>
      </w:tr>
      <w:tr w:rsidR="00BB5D74" w:rsidRPr="00BB5D74" w14:paraId="4A09B6E5" w14:textId="77777777">
        <w:trPr>
          <w:cantSplit/>
        </w:trPr>
        <w:tc>
          <w:tcPr>
            <w:tcW w:w="2197" w:type="dxa"/>
            <w:gridSpan w:val="4"/>
            <w:tcBorders>
              <w:bottom w:val="single" w:sz="4" w:space="0" w:color="auto"/>
            </w:tcBorders>
            <w:shd w:val="clear" w:color="auto" w:fill="CCCCCC"/>
          </w:tcPr>
          <w:p w14:paraId="7A19296B" w14:textId="4C22E386" w:rsidR="00B43845" w:rsidRPr="00BB5D74" w:rsidRDefault="00B43845" w:rsidP="000377DA">
            <w:pPr>
              <w:spacing w:before="60" w:after="60"/>
              <w:rPr>
                <w:sz w:val="18"/>
              </w:rPr>
            </w:pPr>
            <w:r w:rsidRPr="00BB5D74">
              <w:rPr>
                <w:sz w:val="18"/>
              </w:rPr>
              <w:t>Fecha y horario tutoría</w:t>
            </w:r>
          </w:p>
        </w:tc>
        <w:tc>
          <w:tcPr>
            <w:tcW w:w="6613" w:type="dxa"/>
            <w:gridSpan w:val="13"/>
            <w:tcBorders>
              <w:bottom w:val="single" w:sz="4" w:space="0" w:color="auto"/>
            </w:tcBorders>
          </w:tcPr>
          <w:p w14:paraId="3256E130" w14:textId="3C8922F1" w:rsidR="00B43845" w:rsidRPr="00BB5D74" w:rsidRDefault="00E7377D" w:rsidP="000377DA">
            <w:pPr>
              <w:spacing w:before="60" w:after="60"/>
              <w:rPr>
                <w:sz w:val="18"/>
              </w:rPr>
            </w:pPr>
            <w:r>
              <w:rPr>
                <w:sz w:val="18"/>
              </w:rPr>
              <w:t>JUEVES 18:30</w:t>
            </w:r>
          </w:p>
        </w:tc>
      </w:tr>
      <w:tr w:rsidR="00BB5D74" w:rsidRPr="00BB5D74" w14:paraId="5631EE05" w14:textId="77777777">
        <w:trPr>
          <w:cantSplit/>
        </w:trPr>
        <w:tc>
          <w:tcPr>
            <w:tcW w:w="2197" w:type="dxa"/>
            <w:gridSpan w:val="4"/>
            <w:tcBorders>
              <w:bottom w:val="single" w:sz="4" w:space="0" w:color="auto"/>
            </w:tcBorders>
            <w:shd w:val="clear" w:color="auto" w:fill="CCCCCC"/>
          </w:tcPr>
          <w:p w14:paraId="71BA3B77" w14:textId="3EBFB87D" w:rsidR="00B43845" w:rsidRPr="00BB5D74" w:rsidRDefault="00B43845" w:rsidP="000377DA">
            <w:pPr>
              <w:spacing w:before="60" w:after="60"/>
              <w:rPr>
                <w:sz w:val="18"/>
              </w:rPr>
            </w:pPr>
            <w:r w:rsidRPr="00BB5D74">
              <w:rPr>
                <w:sz w:val="18"/>
              </w:rPr>
              <w:t>Centro Asociado</w:t>
            </w:r>
          </w:p>
        </w:tc>
        <w:tc>
          <w:tcPr>
            <w:tcW w:w="6613" w:type="dxa"/>
            <w:gridSpan w:val="13"/>
            <w:tcBorders>
              <w:bottom w:val="single" w:sz="4" w:space="0" w:color="auto"/>
            </w:tcBorders>
          </w:tcPr>
          <w:p w14:paraId="108840FD" w14:textId="04CD7510" w:rsidR="00B43845" w:rsidRPr="00BB5D74" w:rsidRDefault="00EA598A" w:rsidP="000377DA">
            <w:pPr>
              <w:spacing w:before="60" w:after="60"/>
              <w:rPr>
                <w:sz w:val="18"/>
              </w:rPr>
            </w:pPr>
            <w:r>
              <w:rPr>
                <w:sz w:val="18"/>
              </w:rPr>
              <w:t xml:space="preserve">UNED </w:t>
            </w:r>
            <w:r w:rsidR="00E7377D">
              <w:rPr>
                <w:sz w:val="18"/>
              </w:rPr>
              <w:t>MADRID SUR /ALCORCÓN</w:t>
            </w:r>
          </w:p>
        </w:tc>
      </w:tr>
      <w:tr w:rsidR="00BB5D74" w:rsidRPr="00BB5D74" w14:paraId="2D12A2F7" w14:textId="77777777">
        <w:trPr>
          <w:cantSplit/>
        </w:trPr>
        <w:tc>
          <w:tcPr>
            <w:tcW w:w="2197" w:type="dxa"/>
            <w:gridSpan w:val="4"/>
            <w:tcBorders>
              <w:bottom w:val="single" w:sz="4" w:space="0" w:color="auto"/>
            </w:tcBorders>
            <w:shd w:val="clear" w:color="auto" w:fill="CCCCCC"/>
          </w:tcPr>
          <w:p w14:paraId="548513ED" w14:textId="5C1575A4" w:rsidR="00B43845" w:rsidRPr="00BB5D74" w:rsidRDefault="00B43845" w:rsidP="000377DA">
            <w:pPr>
              <w:spacing w:before="60" w:after="60"/>
              <w:rPr>
                <w:sz w:val="18"/>
              </w:rPr>
            </w:pPr>
            <w:r w:rsidRPr="00BB5D74">
              <w:rPr>
                <w:sz w:val="18"/>
              </w:rPr>
              <w:t>Teléfono</w:t>
            </w:r>
          </w:p>
        </w:tc>
        <w:tc>
          <w:tcPr>
            <w:tcW w:w="2015" w:type="dxa"/>
            <w:gridSpan w:val="3"/>
            <w:tcBorders>
              <w:bottom w:val="single" w:sz="4" w:space="0" w:color="auto"/>
            </w:tcBorders>
          </w:tcPr>
          <w:p w14:paraId="105A4A56" w14:textId="574743BF" w:rsidR="00B43845" w:rsidRPr="00BB5D74" w:rsidRDefault="00E7377D" w:rsidP="000377DA">
            <w:pPr>
              <w:spacing w:before="60" w:after="60"/>
              <w:rPr>
                <w:sz w:val="18"/>
              </w:rPr>
            </w:pPr>
            <w:r>
              <w:rPr>
                <w:sz w:val="18"/>
              </w:rPr>
              <w:t>916431218</w:t>
            </w:r>
          </w:p>
        </w:tc>
        <w:tc>
          <w:tcPr>
            <w:tcW w:w="961" w:type="dxa"/>
            <w:gridSpan w:val="4"/>
            <w:tcBorders>
              <w:bottom w:val="single" w:sz="4" w:space="0" w:color="auto"/>
            </w:tcBorders>
            <w:shd w:val="clear" w:color="auto" w:fill="CCCCCC"/>
          </w:tcPr>
          <w:p w14:paraId="72E2738C" w14:textId="717F612C" w:rsidR="00B43845" w:rsidRPr="00BB5D74" w:rsidRDefault="00B43845" w:rsidP="000377DA">
            <w:pPr>
              <w:spacing w:before="60" w:after="60"/>
              <w:rPr>
                <w:sz w:val="18"/>
              </w:rPr>
            </w:pPr>
            <w:r w:rsidRPr="00BB5D74">
              <w:rPr>
                <w:sz w:val="18"/>
              </w:rPr>
              <w:t>E-mail</w:t>
            </w:r>
          </w:p>
        </w:tc>
        <w:tc>
          <w:tcPr>
            <w:tcW w:w="3637" w:type="dxa"/>
            <w:gridSpan w:val="6"/>
            <w:tcBorders>
              <w:bottom w:val="single" w:sz="4" w:space="0" w:color="auto"/>
            </w:tcBorders>
          </w:tcPr>
          <w:p w14:paraId="7477A570" w14:textId="0CD7B601" w:rsidR="00B43845" w:rsidRPr="00BB5D74" w:rsidRDefault="00E7377D" w:rsidP="000377DA">
            <w:pPr>
              <w:spacing w:before="60" w:after="60"/>
              <w:rPr>
                <w:sz w:val="18"/>
              </w:rPr>
            </w:pPr>
            <w:r>
              <w:rPr>
                <w:sz w:val="18"/>
              </w:rPr>
              <w:t>CONCASTRO@MADRIDSUR.UNED.ES</w:t>
            </w:r>
          </w:p>
        </w:tc>
      </w:tr>
      <w:tr w:rsidR="00BB5D74" w:rsidRPr="00BB5D74" w14:paraId="61BA2237" w14:textId="77777777">
        <w:trPr>
          <w:cantSplit/>
          <w:trHeight w:val="155"/>
        </w:trPr>
        <w:tc>
          <w:tcPr>
            <w:tcW w:w="8810" w:type="dxa"/>
            <w:gridSpan w:val="17"/>
            <w:tcBorders>
              <w:left w:val="nil"/>
              <w:bottom w:val="nil"/>
              <w:right w:val="nil"/>
            </w:tcBorders>
          </w:tcPr>
          <w:p w14:paraId="3F029926" w14:textId="77777777" w:rsidR="00B43845" w:rsidRPr="00BB5D74" w:rsidRDefault="00B43845" w:rsidP="000377DA">
            <w:pPr>
              <w:rPr>
                <w:sz w:val="18"/>
              </w:rPr>
            </w:pPr>
          </w:p>
        </w:tc>
      </w:tr>
      <w:tr w:rsidR="00BB5D74" w:rsidRPr="00BB5D74" w14:paraId="1AF3AF22" w14:textId="77777777">
        <w:trPr>
          <w:cantSplit/>
        </w:trPr>
        <w:tc>
          <w:tcPr>
            <w:tcW w:w="8810" w:type="dxa"/>
            <w:gridSpan w:val="17"/>
            <w:tcBorders>
              <w:top w:val="nil"/>
              <w:left w:val="nil"/>
              <w:bottom w:val="single" w:sz="24" w:space="0" w:color="auto"/>
              <w:right w:val="nil"/>
            </w:tcBorders>
          </w:tcPr>
          <w:p w14:paraId="3CBF88E6" w14:textId="77777777" w:rsidR="00B43845" w:rsidRPr="00BB5D74" w:rsidRDefault="00631C2F" w:rsidP="000377DA">
            <w:pPr>
              <w:spacing w:before="60" w:after="60"/>
              <w:rPr>
                <w:b/>
                <w:bCs/>
                <w:sz w:val="24"/>
                <w:szCs w:val="24"/>
              </w:rPr>
            </w:pPr>
            <w:r w:rsidRPr="00BB5D74">
              <w:rPr>
                <w:b/>
                <w:bCs/>
                <w:sz w:val="24"/>
                <w:szCs w:val="24"/>
              </w:rPr>
              <w:t>DATOS DEL TUTOR DE PRÁCTICAS DEL CENTRO</w:t>
            </w:r>
          </w:p>
        </w:tc>
      </w:tr>
      <w:tr w:rsidR="00BB5D74" w:rsidRPr="00BB5D74" w14:paraId="7BF30B99" w14:textId="77777777">
        <w:trPr>
          <w:cantSplit/>
        </w:trPr>
        <w:tc>
          <w:tcPr>
            <w:tcW w:w="2197" w:type="dxa"/>
            <w:gridSpan w:val="4"/>
            <w:tcBorders>
              <w:top w:val="single" w:sz="24" w:space="0" w:color="auto"/>
            </w:tcBorders>
            <w:shd w:val="clear" w:color="auto" w:fill="CCCCCC"/>
          </w:tcPr>
          <w:p w14:paraId="11925B16" w14:textId="3E4EF370" w:rsidR="00B43845" w:rsidRPr="00BB5D74" w:rsidRDefault="00B43845" w:rsidP="000377DA">
            <w:pPr>
              <w:spacing w:before="60" w:after="60"/>
              <w:rPr>
                <w:i/>
                <w:iCs/>
                <w:sz w:val="18"/>
              </w:rPr>
            </w:pPr>
            <w:r w:rsidRPr="00BB5D74">
              <w:rPr>
                <w:sz w:val="18"/>
              </w:rPr>
              <w:t>Nombre y Apellidos</w:t>
            </w:r>
          </w:p>
        </w:tc>
        <w:tc>
          <w:tcPr>
            <w:tcW w:w="6613" w:type="dxa"/>
            <w:gridSpan w:val="13"/>
            <w:tcBorders>
              <w:top w:val="single" w:sz="24" w:space="0" w:color="auto"/>
            </w:tcBorders>
          </w:tcPr>
          <w:p w14:paraId="75B0B3F1" w14:textId="77777777" w:rsidR="00B43845" w:rsidRDefault="004A6FA1" w:rsidP="00227677">
            <w:pPr>
              <w:spacing w:before="60" w:after="60"/>
              <w:rPr>
                <w:sz w:val="18"/>
              </w:rPr>
            </w:pPr>
            <w:r>
              <w:rPr>
                <w:sz w:val="18"/>
              </w:rPr>
              <w:t xml:space="preserve">MANUELA </w:t>
            </w:r>
            <w:r w:rsidRPr="004A6FA1">
              <w:rPr>
                <w:sz w:val="18"/>
              </w:rPr>
              <w:t>RUIZ-ORTEGA CASTRO</w:t>
            </w:r>
          </w:p>
          <w:p w14:paraId="0C2ED6CC" w14:textId="1FBEB1F1" w:rsidR="00227677" w:rsidRPr="00BB5D74" w:rsidRDefault="00227677" w:rsidP="00227677">
            <w:pPr>
              <w:spacing w:before="60" w:after="60"/>
              <w:rPr>
                <w:sz w:val="18"/>
              </w:rPr>
            </w:pPr>
          </w:p>
        </w:tc>
      </w:tr>
      <w:tr w:rsidR="00BB5D74" w:rsidRPr="00BB5D74" w14:paraId="196C0489" w14:textId="77777777">
        <w:trPr>
          <w:cantSplit/>
        </w:trPr>
        <w:tc>
          <w:tcPr>
            <w:tcW w:w="2197" w:type="dxa"/>
            <w:gridSpan w:val="4"/>
            <w:tcBorders>
              <w:bottom w:val="single" w:sz="4" w:space="0" w:color="auto"/>
            </w:tcBorders>
            <w:shd w:val="clear" w:color="auto" w:fill="CCCCCC"/>
          </w:tcPr>
          <w:p w14:paraId="3610F554" w14:textId="75DDE7E0" w:rsidR="00B43845" w:rsidRPr="00BB5D74" w:rsidRDefault="00B43845" w:rsidP="000377DA">
            <w:pPr>
              <w:spacing w:before="60" w:after="60"/>
              <w:rPr>
                <w:sz w:val="18"/>
              </w:rPr>
            </w:pPr>
            <w:r w:rsidRPr="00BB5D74">
              <w:rPr>
                <w:sz w:val="18"/>
              </w:rPr>
              <w:t>DNI</w:t>
            </w:r>
          </w:p>
        </w:tc>
        <w:tc>
          <w:tcPr>
            <w:tcW w:w="6613" w:type="dxa"/>
            <w:gridSpan w:val="13"/>
            <w:tcBorders>
              <w:bottom w:val="single" w:sz="4" w:space="0" w:color="auto"/>
            </w:tcBorders>
          </w:tcPr>
          <w:p w14:paraId="0E6BBDCA" w14:textId="77777777" w:rsidR="00B43845" w:rsidRDefault="00C6107E" w:rsidP="000377DA">
            <w:pPr>
              <w:spacing w:before="60" w:after="60"/>
              <w:rPr>
                <w:sz w:val="18"/>
              </w:rPr>
            </w:pPr>
            <w:r w:rsidRPr="00C6107E">
              <w:rPr>
                <w:sz w:val="18"/>
              </w:rPr>
              <w:t>02218306W</w:t>
            </w:r>
          </w:p>
          <w:p w14:paraId="7A43E318" w14:textId="4395D70A" w:rsidR="00227677" w:rsidRPr="00BB5D74" w:rsidRDefault="00227677" w:rsidP="000377DA">
            <w:pPr>
              <w:spacing w:before="60" w:after="60"/>
              <w:rPr>
                <w:sz w:val="18"/>
              </w:rPr>
            </w:pPr>
          </w:p>
        </w:tc>
      </w:tr>
      <w:tr w:rsidR="00BB5D74" w:rsidRPr="00BB5D74" w14:paraId="0341B27D" w14:textId="77777777">
        <w:trPr>
          <w:cantSplit/>
        </w:trPr>
        <w:tc>
          <w:tcPr>
            <w:tcW w:w="2197" w:type="dxa"/>
            <w:gridSpan w:val="4"/>
            <w:tcBorders>
              <w:bottom w:val="single" w:sz="4" w:space="0" w:color="auto"/>
            </w:tcBorders>
            <w:shd w:val="clear" w:color="auto" w:fill="CCCCCC"/>
          </w:tcPr>
          <w:p w14:paraId="5FF6B623" w14:textId="5D15748F" w:rsidR="00B43845" w:rsidRPr="00BB5D74" w:rsidRDefault="00B43845" w:rsidP="000377DA">
            <w:pPr>
              <w:spacing w:before="60" w:after="60"/>
              <w:rPr>
                <w:sz w:val="18"/>
              </w:rPr>
            </w:pPr>
            <w:r w:rsidRPr="00BB5D74">
              <w:rPr>
                <w:sz w:val="18"/>
              </w:rPr>
              <w:t>Puesto de trabajo</w:t>
            </w:r>
          </w:p>
        </w:tc>
        <w:tc>
          <w:tcPr>
            <w:tcW w:w="6613" w:type="dxa"/>
            <w:gridSpan w:val="13"/>
            <w:tcBorders>
              <w:bottom w:val="single" w:sz="4" w:space="0" w:color="auto"/>
            </w:tcBorders>
          </w:tcPr>
          <w:p w14:paraId="612DECD7" w14:textId="77777777" w:rsidR="00B43845" w:rsidRDefault="00C6107E" w:rsidP="000377DA">
            <w:pPr>
              <w:spacing w:before="60" w:after="60"/>
              <w:rPr>
                <w:sz w:val="18"/>
              </w:rPr>
            </w:pPr>
            <w:r>
              <w:rPr>
                <w:sz w:val="18"/>
              </w:rPr>
              <w:t>TRABAJADORA SOCIAL</w:t>
            </w:r>
          </w:p>
          <w:p w14:paraId="6A34B647" w14:textId="3550AECE" w:rsidR="00227677" w:rsidRPr="00BB5D74" w:rsidRDefault="00227677" w:rsidP="000377DA">
            <w:pPr>
              <w:spacing w:before="60" w:after="60"/>
              <w:rPr>
                <w:sz w:val="18"/>
              </w:rPr>
            </w:pPr>
          </w:p>
        </w:tc>
      </w:tr>
      <w:tr w:rsidR="00BB5D74" w:rsidRPr="00BB5D74" w14:paraId="747D7A99" w14:textId="77777777">
        <w:trPr>
          <w:cantSplit/>
        </w:trPr>
        <w:tc>
          <w:tcPr>
            <w:tcW w:w="2197" w:type="dxa"/>
            <w:gridSpan w:val="4"/>
            <w:tcBorders>
              <w:bottom w:val="single" w:sz="4" w:space="0" w:color="auto"/>
            </w:tcBorders>
            <w:shd w:val="clear" w:color="auto" w:fill="CCCCCC"/>
          </w:tcPr>
          <w:p w14:paraId="0A692015" w14:textId="410B8E79" w:rsidR="00B43845" w:rsidRPr="00BB5D74" w:rsidRDefault="00B43845" w:rsidP="000377DA">
            <w:pPr>
              <w:spacing w:before="60" w:after="60"/>
              <w:rPr>
                <w:sz w:val="18"/>
              </w:rPr>
            </w:pPr>
            <w:r w:rsidRPr="00BB5D74">
              <w:rPr>
                <w:sz w:val="18"/>
              </w:rPr>
              <w:t>Nombre</w:t>
            </w:r>
            <w:r w:rsidR="009B6523" w:rsidRPr="00BB5D74">
              <w:rPr>
                <w:sz w:val="18"/>
              </w:rPr>
              <w:t xml:space="preserve"> del Centro</w:t>
            </w:r>
            <w:r w:rsidR="00F30B20" w:rsidRPr="00BB5D74">
              <w:rPr>
                <w:sz w:val="18"/>
              </w:rPr>
              <w:t xml:space="preserve"> Prácticas y dirección</w:t>
            </w:r>
          </w:p>
        </w:tc>
        <w:tc>
          <w:tcPr>
            <w:tcW w:w="6613" w:type="dxa"/>
            <w:gridSpan w:val="13"/>
            <w:tcBorders>
              <w:bottom w:val="single" w:sz="4" w:space="0" w:color="auto"/>
            </w:tcBorders>
          </w:tcPr>
          <w:p w14:paraId="2E63DB2C" w14:textId="77777777" w:rsidR="00B43845" w:rsidRDefault="00C6107E" w:rsidP="000377DA">
            <w:pPr>
              <w:spacing w:before="60" w:after="60"/>
              <w:rPr>
                <w:sz w:val="18"/>
              </w:rPr>
            </w:pPr>
            <w:r>
              <w:rPr>
                <w:sz w:val="18"/>
              </w:rPr>
              <w:t>HOSPITAL GREGORIO MARAÑÓN</w:t>
            </w:r>
          </w:p>
          <w:p w14:paraId="7E0081B8" w14:textId="24C8A450" w:rsidR="00227677" w:rsidRPr="00BB5D74" w:rsidRDefault="00227677" w:rsidP="000377DA">
            <w:pPr>
              <w:spacing w:before="60" w:after="60"/>
              <w:rPr>
                <w:sz w:val="18"/>
              </w:rPr>
            </w:pPr>
          </w:p>
        </w:tc>
      </w:tr>
      <w:tr w:rsidR="00BB5D74" w:rsidRPr="00BB5D74" w14:paraId="54AAFB45" w14:textId="77777777">
        <w:trPr>
          <w:cantSplit/>
        </w:trPr>
        <w:tc>
          <w:tcPr>
            <w:tcW w:w="2197" w:type="dxa"/>
            <w:gridSpan w:val="4"/>
            <w:tcBorders>
              <w:bottom w:val="single" w:sz="4" w:space="0" w:color="auto"/>
            </w:tcBorders>
            <w:shd w:val="clear" w:color="auto" w:fill="CCCCCC"/>
          </w:tcPr>
          <w:p w14:paraId="0CD53FF0" w14:textId="7020DAF3" w:rsidR="00B43845" w:rsidRPr="00BB5D74" w:rsidRDefault="00B43845" w:rsidP="000377DA">
            <w:pPr>
              <w:spacing w:before="60" w:after="60"/>
              <w:rPr>
                <w:sz w:val="18"/>
              </w:rPr>
            </w:pPr>
            <w:r w:rsidRPr="00BB5D74">
              <w:rPr>
                <w:sz w:val="18"/>
              </w:rPr>
              <w:t>Teléfono</w:t>
            </w:r>
          </w:p>
        </w:tc>
        <w:tc>
          <w:tcPr>
            <w:tcW w:w="2015" w:type="dxa"/>
            <w:gridSpan w:val="3"/>
            <w:tcBorders>
              <w:bottom w:val="single" w:sz="4" w:space="0" w:color="auto"/>
            </w:tcBorders>
          </w:tcPr>
          <w:p w14:paraId="5D8B96A9" w14:textId="77777777" w:rsidR="00B43845" w:rsidRDefault="00227677" w:rsidP="00227677">
            <w:pPr>
              <w:spacing w:before="60" w:after="60"/>
              <w:rPr>
                <w:sz w:val="18"/>
              </w:rPr>
            </w:pPr>
            <w:r w:rsidRPr="00227677">
              <w:rPr>
                <w:sz w:val="18"/>
              </w:rPr>
              <w:t>665198957</w:t>
            </w:r>
          </w:p>
          <w:p w14:paraId="39E1BA58" w14:textId="621D8CA6" w:rsidR="00227677" w:rsidRPr="00BB5D74" w:rsidRDefault="00227677" w:rsidP="00227677">
            <w:pPr>
              <w:spacing w:before="60" w:after="60"/>
              <w:rPr>
                <w:sz w:val="18"/>
              </w:rPr>
            </w:pPr>
          </w:p>
        </w:tc>
        <w:tc>
          <w:tcPr>
            <w:tcW w:w="961" w:type="dxa"/>
            <w:gridSpan w:val="4"/>
            <w:tcBorders>
              <w:bottom w:val="single" w:sz="4" w:space="0" w:color="auto"/>
            </w:tcBorders>
            <w:shd w:val="clear" w:color="auto" w:fill="CCCCCC"/>
          </w:tcPr>
          <w:p w14:paraId="23B68CD3" w14:textId="1B257947" w:rsidR="00B43845" w:rsidRPr="00BB5D74" w:rsidRDefault="00B43845" w:rsidP="000377DA">
            <w:pPr>
              <w:spacing w:before="60" w:after="60"/>
              <w:rPr>
                <w:sz w:val="18"/>
              </w:rPr>
            </w:pPr>
            <w:r w:rsidRPr="00BB5D74">
              <w:rPr>
                <w:sz w:val="18"/>
              </w:rPr>
              <w:t>E-mail</w:t>
            </w:r>
          </w:p>
        </w:tc>
        <w:tc>
          <w:tcPr>
            <w:tcW w:w="3637" w:type="dxa"/>
            <w:gridSpan w:val="6"/>
            <w:tcBorders>
              <w:bottom w:val="single" w:sz="4" w:space="0" w:color="auto"/>
            </w:tcBorders>
          </w:tcPr>
          <w:p w14:paraId="2D453FBD" w14:textId="0D9270F5" w:rsidR="00B43845" w:rsidRPr="00BB5D74" w:rsidRDefault="00E35250" w:rsidP="000377DA">
            <w:pPr>
              <w:spacing w:before="60" w:after="60"/>
              <w:rPr>
                <w:sz w:val="18"/>
              </w:rPr>
            </w:pPr>
            <w:r w:rsidRPr="00E35250">
              <w:rPr>
                <w:sz w:val="18"/>
              </w:rPr>
              <w:t>manuela.ruizortega@salud.madrid.org</w:t>
            </w:r>
          </w:p>
        </w:tc>
      </w:tr>
      <w:tr w:rsidR="00BB5D74" w:rsidRPr="00BB5D74" w14:paraId="5CD189E5" w14:textId="77777777">
        <w:trPr>
          <w:cantSplit/>
        </w:trPr>
        <w:tc>
          <w:tcPr>
            <w:tcW w:w="8810" w:type="dxa"/>
            <w:gridSpan w:val="17"/>
            <w:tcBorders>
              <w:top w:val="nil"/>
              <w:left w:val="nil"/>
              <w:bottom w:val="single" w:sz="24" w:space="0" w:color="auto"/>
              <w:right w:val="nil"/>
            </w:tcBorders>
          </w:tcPr>
          <w:p w14:paraId="2E02C4CC" w14:textId="77777777" w:rsidR="00BB5D74" w:rsidRDefault="00BB5D74" w:rsidP="000377DA">
            <w:pPr>
              <w:spacing w:before="60" w:after="60"/>
              <w:rPr>
                <w:b/>
                <w:bCs/>
              </w:rPr>
            </w:pPr>
          </w:p>
          <w:p w14:paraId="3E765617" w14:textId="07AA5EC8" w:rsidR="00B43845" w:rsidRPr="00BB5D74" w:rsidRDefault="00B43845" w:rsidP="000377DA">
            <w:pPr>
              <w:spacing w:before="60" w:after="60"/>
              <w:rPr>
                <w:b/>
                <w:bCs/>
              </w:rPr>
            </w:pPr>
            <w:r w:rsidRPr="00BB5D74">
              <w:rPr>
                <w:b/>
                <w:bCs/>
              </w:rPr>
              <w:t>PRÁCTICAS:</w:t>
            </w:r>
          </w:p>
        </w:tc>
      </w:tr>
      <w:tr w:rsidR="00BB5D74" w:rsidRPr="00BB5D74" w14:paraId="16281530" w14:textId="77777777">
        <w:trPr>
          <w:cantSplit/>
        </w:trPr>
        <w:tc>
          <w:tcPr>
            <w:tcW w:w="1771" w:type="dxa"/>
            <w:gridSpan w:val="2"/>
            <w:tcBorders>
              <w:top w:val="single" w:sz="24" w:space="0" w:color="auto"/>
            </w:tcBorders>
            <w:shd w:val="clear" w:color="auto" w:fill="CCCCCC"/>
          </w:tcPr>
          <w:p w14:paraId="416B41A3" w14:textId="77777777" w:rsidR="00BB5D74" w:rsidRDefault="00B43845" w:rsidP="000377DA">
            <w:pPr>
              <w:spacing w:before="60" w:after="60"/>
              <w:rPr>
                <w:sz w:val="18"/>
              </w:rPr>
            </w:pPr>
            <w:r w:rsidRPr="00BB5D74">
              <w:rPr>
                <w:sz w:val="18"/>
              </w:rPr>
              <w:t>Du</w:t>
            </w:r>
            <w:r w:rsidR="004A6316" w:rsidRPr="00BB5D74">
              <w:rPr>
                <w:sz w:val="18"/>
              </w:rPr>
              <w:t>ración</w:t>
            </w:r>
          </w:p>
          <w:p w14:paraId="6DA3F25A" w14:textId="4AC1E481" w:rsidR="00B43845" w:rsidRPr="00BB5D74" w:rsidRDefault="004A6316" w:rsidP="000377DA">
            <w:pPr>
              <w:spacing w:before="60" w:after="60"/>
              <w:rPr>
                <w:i/>
                <w:iCs/>
                <w:sz w:val="18"/>
              </w:rPr>
            </w:pPr>
            <w:r w:rsidRPr="00BB5D74">
              <w:rPr>
                <w:sz w:val="18"/>
              </w:rPr>
              <w:t>(</w:t>
            </w:r>
            <w:r w:rsidR="00BB5D74">
              <w:rPr>
                <w:sz w:val="18"/>
              </w:rPr>
              <w:t>opción A o B</w:t>
            </w:r>
            <w:r w:rsidRPr="00BB5D74">
              <w:rPr>
                <w:sz w:val="18"/>
              </w:rPr>
              <w:t>)</w:t>
            </w:r>
            <w:r w:rsidR="00B43845" w:rsidRPr="00BB5D74">
              <w:rPr>
                <w:sz w:val="18"/>
              </w:rPr>
              <w:t>:</w:t>
            </w:r>
          </w:p>
        </w:tc>
        <w:tc>
          <w:tcPr>
            <w:tcW w:w="1521" w:type="dxa"/>
            <w:gridSpan w:val="4"/>
            <w:tcBorders>
              <w:top w:val="single" w:sz="24" w:space="0" w:color="auto"/>
            </w:tcBorders>
          </w:tcPr>
          <w:p w14:paraId="45955092" w14:textId="430E5594" w:rsidR="00B43845" w:rsidRPr="00BB5D74" w:rsidRDefault="00E7377D" w:rsidP="000377DA">
            <w:pPr>
              <w:spacing w:before="60" w:after="60"/>
              <w:rPr>
                <w:sz w:val="18"/>
              </w:rPr>
            </w:pPr>
            <w:r>
              <w:rPr>
                <w:sz w:val="18"/>
              </w:rPr>
              <w:t>B</w:t>
            </w:r>
          </w:p>
        </w:tc>
        <w:tc>
          <w:tcPr>
            <w:tcW w:w="1379" w:type="dxa"/>
            <w:gridSpan w:val="4"/>
            <w:tcBorders>
              <w:top w:val="single" w:sz="24" w:space="0" w:color="auto"/>
            </w:tcBorders>
            <w:shd w:val="clear" w:color="auto" w:fill="CCCCCC"/>
          </w:tcPr>
          <w:p w14:paraId="0C40BDD8" w14:textId="77777777" w:rsidR="00B43845" w:rsidRPr="00BB5D74" w:rsidRDefault="00B43845" w:rsidP="000377DA">
            <w:pPr>
              <w:spacing w:before="60" w:after="60"/>
              <w:rPr>
                <w:sz w:val="18"/>
              </w:rPr>
            </w:pPr>
            <w:r w:rsidRPr="00BB5D74">
              <w:rPr>
                <w:sz w:val="18"/>
              </w:rPr>
              <w:t>Fecha inicio:</w:t>
            </w:r>
          </w:p>
        </w:tc>
        <w:tc>
          <w:tcPr>
            <w:tcW w:w="1380" w:type="dxa"/>
            <w:gridSpan w:val="3"/>
            <w:tcBorders>
              <w:top w:val="single" w:sz="24" w:space="0" w:color="auto"/>
            </w:tcBorders>
          </w:tcPr>
          <w:p w14:paraId="2ABFC1EA" w14:textId="70CBA252" w:rsidR="00B43845" w:rsidRPr="00BB5D74" w:rsidRDefault="00E7377D" w:rsidP="000377DA">
            <w:pPr>
              <w:spacing w:before="60" w:after="60"/>
              <w:rPr>
                <w:sz w:val="18"/>
              </w:rPr>
            </w:pPr>
            <w:r>
              <w:rPr>
                <w:sz w:val="18"/>
              </w:rPr>
              <w:t>17/02/2025</w:t>
            </w:r>
          </w:p>
        </w:tc>
        <w:tc>
          <w:tcPr>
            <w:tcW w:w="1379" w:type="dxa"/>
            <w:gridSpan w:val="3"/>
            <w:tcBorders>
              <w:top w:val="single" w:sz="24" w:space="0" w:color="auto"/>
            </w:tcBorders>
            <w:shd w:val="clear" w:color="auto" w:fill="CCCCCC"/>
          </w:tcPr>
          <w:p w14:paraId="197EFB90" w14:textId="77777777" w:rsidR="00B43845" w:rsidRPr="00BB5D74" w:rsidRDefault="00B43845" w:rsidP="000377DA">
            <w:pPr>
              <w:spacing w:before="60" w:after="60"/>
              <w:rPr>
                <w:sz w:val="18"/>
              </w:rPr>
            </w:pPr>
            <w:r w:rsidRPr="00BB5D74">
              <w:rPr>
                <w:sz w:val="18"/>
              </w:rPr>
              <w:t>Fecha final:</w:t>
            </w:r>
          </w:p>
        </w:tc>
        <w:tc>
          <w:tcPr>
            <w:tcW w:w="1380" w:type="dxa"/>
            <w:tcBorders>
              <w:top w:val="single" w:sz="24" w:space="0" w:color="auto"/>
            </w:tcBorders>
          </w:tcPr>
          <w:p w14:paraId="378576B7" w14:textId="77777777" w:rsidR="00B43845" w:rsidRPr="00BB5D74" w:rsidRDefault="00B43845" w:rsidP="000377DA">
            <w:pPr>
              <w:spacing w:before="60" w:after="60"/>
              <w:rPr>
                <w:sz w:val="18"/>
              </w:rPr>
            </w:pPr>
          </w:p>
        </w:tc>
      </w:tr>
      <w:tr w:rsidR="00BB5D74" w:rsidRPr="00BB5D74" w14:paraId="51E45F1D" w14:textId="77777777">
        <w:trPr>
          <w:cantSplit/>
        </w:trPr>
        <w:tc>
          <w:tcPr>
            <w:tcW w:w="1771" w:type="dxa"/>
            <w:gridSpan w:val="2"/>
            <w:tcBorders>
              <w:bottom w:val="single" w:sz="4" w:space="0" w:color="auto"/>
            </w:tcBorders>
            <w:shd w:val="clear" w:color="auto" w:fill="CCCCCC"/>
          </w:tcPr>
          <w:p w14:paraId="18DF68AF" w14:textId="0B67FDFC" w:rsidR="00133D19" w:rsidRPr="00BB5D74" w:rsidRDefault="00133D19" w:rsidP="000377DA">
            <w:pPr>
              <w:spacing w:before="60" w:after="60"/>
              <w:rPr>
                <w:sz w:val="18"/>
              </w:rPr>
            </w:pPr>
            <w:r w:rsidRPr="00BB5D74">
              <w:rPr>
                <w:sz w:val="18"/>
              </w:rPr>
              <w:t>Horario</w:t>
            </w:r>
            <w:r w:rsidR="004961F7" w:rsidRPr="00BB5D74">
              <w:rPr>
                <w:sz w:val="18"/>
              </w:rPr>
              <w:t xml:space="preserve"> de prácticas:</w:t>
            </w:r>
          </w:p>
        </w:tc>
        <w:tc>
          <w:tcPr>
            <w:tcW w:w="7039" w:type="dxa"/>
            <w:gridSpan w:val="15"/>
            <w:tcBorders>
              <w:bottom w:val="single" w:sz="4" w:space="0" w:color="auto"/>
            </w:tcBorders>
          </w:tcPr>
          <w:p w14:paraId="4DBFCB3A" w14:textId="683DA8C8" w:rsidR="00B43845" w:rsidRPr="00BB5D74" w:rsidRDefault="00E7377D" w:rsidP="000377DA">
            <w:pPr>
              <w:spacing w:before="60" w:after="60"/>
              <w:rPr>
                <w:sz w:val="18"/>
              </w:rPr>
            </w:pPr>
            <w:r>
              <w:rPr>
                <w:sz w:val="18"/>
              </w:rPr>
              <w:t xml:space="preserve">TARDES </w:t>
            </w:r>
            <w:r w:rsidR="008664F9">
              <w:rPr>
                <w:sz w:val="18"/>
              </w:rPr>
              <w:t xml:space="preserve">DE 17H-21H </w:t>
            </w:r>
            <w:r>
              <w:rPr>
                <w:sz w:val="18"/>
              </w:rPr>
              <w:t>Y SÁBADOS POR LAS MAÑANAS</w:t>
            </w:r>
            <w:r w:rsidR="008664F9">
              <w:rPr>
                <w:sz w:val="18"/>
              </w:rPr>
              <w:t xml:space="preserve"> </w:t>
            </w:r>
            <w:r>
              <w:rPr>
                <w:sz w:val="18"/>
              </w:rPr>
              <w:t>(DÍAS ALTERNOS)</w:t>
            </w:r>
          </w:p>
        </w:tc>
      </w:tr>
      <w:tr w:rsidR="00BB5D74" w:rsidRPr="00BB5D74" w14:paraId="64ACE0BE" w14:textId="77777777">
        <w:trPr>
          <w:cantSplit/>
          <w:trHeight w:val="5720"/>
        </w:trPr>
        <w:tc>
          <w:tcPr>
            <w:tcW w:w="1771" w:type="dxa"/>
            <w:gridSpan w:val="2"/>
            <w:tcBorders>
              <w:bottom w:val="single" w:sz="4" w:space="0" w:color="auto"/>
            </w:tcBorders>
            <w:shd w:val="clear" w:color="auto" w:fill="CCCCCC"/>
          </w:tcPr>
          <w:p w14:paraId="4121BCB8" w14:textId="77777777" w:rsidR="00B43845" w:rsidRPr="00BB5D74" w:rsidRDefault="00B43845" w:rsidP="000377DA">
            <w:pPr>
              <w:spacing w:before="60" w:after="60"/>
              <w:rPr>
                <w:sz w:val="18"/>
              </w:rPr>
            </w:pPr>
          </w:p>
          <w:p w14:paraId="4651A8DF" w14:textId="77777777" w:rsidR="00B43845" w:rsidRPr="00BB5D74" w:rsidRDefault="00B43845" w:rsidP="000377DA">
            <w:pPr>
              <w:spacing w:before="60" w:after="60"/>
              <w:rPr>
                <w:sz w:val="18"/>
              </w:rPr>
            </w:pPr>
          </w:p>
          <w:p w14:paraId="45C85E89" w14:textId="77777777" w:rsidR="00B43845" w:rsidRPr="00BB5D74" w:rsidRDefault="00B43845" w:rsidP="000377DA">
            <w:pPr>
              <w:spacing w:before="60" w:after="60"/>
              <w:rPr>
                <w:sz w:val="18"/>
              </w:rPr>
            </w:pPr>
          </w:p>
          <w:p w14:paraId="32DF7A59" w14:textId="77777777" w:rsidR="00B43845" w:rsidRPr="00BB5D74" w:rsidRDefault="00B43845" w:rsidP="000377DA">
            <w:pPr>
              <w:spacing w:before="60" w:after="60"/>
              <w:rPr>
                <w:sz w:val="18"/>
              </w:rPr>
            </w:pPr>
          </w:p>
          <w:p w14:paraId="4265743C" w14:textId="77777777" w:rsidR="00B43845" w:rsidRPr="00BB5D74" w:rsidRDefault="00B43845" w:rsidP="000377DA">
            <w:pPr>
              <w:spacing w:before="60" w:after="60"/>
              <w:rPr>
                <w:sz w:val="18"/>
              </w:rPr>
            </w:pPr>
          </w:p>
          <w:p w14:paraId="4928FBB6" w14:textId="77777777" w:rsidR="00B43845" w:rsidRPr="00BB5D74" w:rsidRDefault="00B43845" w:rsidP="000377DA">
            <w:pPr>
              <w:spacing w:before="60" w:after="60"/>
              <w:rPr>
                <w:sz w:val="18"/>
              </w:rPr>
            </w:pPr>
            <w:r w:rsidRPr="00BB5D74">
              <w:rPr>
                <w:sz w:val="18"/>
              </w:rPr>
              <w:t>Actividades/tareas:</w:t>
            </w:r>
          </w:p>
        </w:tc>
        <w:tc>
          <w:tcPr>
            <w:tcW w:w="7039" w:type="dxa"/>
            <w:gridSpan w:val="15"/>
            <w:tcBorders>
              <w:bottom w:val="single" w:sz="4" w:space="0" w:color="auto"/>
            </w:tcBorders>
          </w:tcPr>
          <w:p w14:paraId="35D844D9" w14:textId="77777777" w:rsidR="00EB7447" w:rsidRPr="00EB7447" w:rsidRDefault="00EB7447" w:rsidP="00EB7447">
            <w:pPr>
              <w:pStyle w:val="Prrafodelista"/>
              <w:spacing w:before="60" w:after="60"/>
              <w:rPr>
                <w:sz w:val="24"/>
                <w:szCs w:val="28"/>
              </w:rPr>
            </w:pPr>
          </w:p>
          <w:p w14:paraId="1CD6DB87" w14:textId="51188CA4" w:rsidR="00B43845" w:rsidRPr="004E69FC" w:rsidRDefault="00EF37CB" w:rsidP="00EB7447">
            <w:pPr>
              <w:pStyle w:val="Prrafodelista"/>
              <w:numPr>
                <w:ilvl w:val="0"/>
                <w:numId w:val="8"/>
              </w:numPr>
              <w:spacing w:before="60" w:after="60"/>
              <w:rPr>
                <w:sz w:val="22"/>
                <w:szCs w:val="24"/>
              </w:rPr>
            </w:pPr>
            <w:r w:rsidRPr="004E69FC">
              <w:rPr>
                <w:sz w:val="22"/>
                <w:szCs w:val="24"/>
              </w:rPr>
              <w:t>Diagnóstico social</w:t>
            </w:r>
          </w:p>
          <w:p w14:paraId="0BDEB4C0" w14:textId="77777777" w:rsidR="00EF37CB" w:rsidRPr="004E69FC" w:rsidRDefault="00EF37CB" w:rsidP="00EF37CB">
            <w:pPr>
              <w:pStyle w:val="Prrafodelista"/>
              <w:numPr>
                <w:ilvl w:val="0"/>
                <w:numId w:val="8"/>
              </w:numPr>
              <w:spacing w:before="60" w:after="60"/>
              <w:rPr>
                <w:sz w:val="22"/>
                <w:szCs w:val="24"/>
              </w:rPr>
            </w:pPr>
            <w:r w:rsidRPr="004E69FC">
              <w:rPr>
                <w:sz w:val="22"/>
                <w:szCs w:val="24"/>
              </w:rPr>
              <w:t>Valoración de casos</w:t>
            </w:r>
          </w:p>
          <w:p w14:paraId="654DF067" w14:textId="77777777" w:rsidR="00EF37CB" w:rsidRPr="004E69FC" w:rsidRDefault="00EF37CB" w:rsidP="00EF37CB">
            <w:pPr>
              <w:pStyle w:val="Prrafodelista"/>
              <w:numPr>
                <w:ilvl w:val="0"/>
                <w:numId w:val="8"/>
              </w:numPr>
              <w:spacing w:before="60" w:after="60"/>
              <w:rPr>
                <w:sz w:val="22"/>
                <w:szCs w:val="24"/>
              </w:rPr>
            </w:pPr>
            <w:r w:rsidRPr="004E69FC">
              <w:rPr>
                <w:sz w:val="22"/>
                <w:szCs w:val="24"/>
              </w:rPr>
              <w:t>Intervención social con pacientes de urgencias.</w:t>
            </w:r>
          </w:p>
          <w:p w14:paraId="5EC79A6B" w14:textId="77777777" w:rsidR="00EF37CB" w:rsidRPr="004E69FC" w:rsidRDefault="00EF37CB" w:rsidP="00EF37CB">
            <w:pPr>
              <w:pStyle w:val="Prrafodelista"/>
              <w:numPr>
                <w:ilvl w:val="0"/>
                <w:numId w:val="8"/>
              </w:numPr>
              <w:spacing w:before="60" w:after="60"/>
              <w:rPr>
                <w:sz w:val="22"/>
                <w:szCs w:val="24"/>
              </w:rPr>
            </w:pPr>
            <w:r w:rsidRPr="004E69FC">
              <w:rPr>
                <w:sz w:val="22"/>
                <w:szCs w:val="24"/>
              </w:rPr>
              <w:t xml:space="preserve">Coordinación interna </w:t>
            </w:r>
            <w:r w:rsidR="00EB7447" w:rsidRPr="004E69FC">
              <w:rPr>
                <w:sz w:val="22"/>
                <w:szCs w:val="24"/>
              </w:rPr>
              <w:t>y externa</w:t>
            </w:r>
          </w:p>
          <w:p w14:paraId="5FB05CE0" w14:textId="77777777" w:rsidR="00EB7447" w:rsidRPr="004E69FC" w:rsidRDefault="00EB7447" w:rsidP="00EF37CB">
            <w:pPr>
              <w:pStyle w:val="Prrafodelista"/>
              <w:numPr>
                <w:ilvl w:val="0"/>
                <w:numId w:val="8"/>
              </w:numPr>
              <w:spacing w:before="60" w:after="60"/>
              <w:rPr>
                <w:sz w:val="22"/>
                <w:szCs w:val="24"/>
              </w:rPr>
            </w:pPr>
            <w:r w:rsidRPr="004E69FC">
              <w:rPr>
                <w:sz w:val="22"/>
                <w:szCs w:val="24"/>
              </w:rPr>
              <w:t>Información sobre recursos y prestaciones.</w:t>
            </w:r>
          </w:p>
          <w:p w14:paraId="754B2825" w14:textId="77777777" w:rsidR="00EB7447" w:rsidRPr="004E69FC" w:rsidRDefault="00EB7447" w:rsidP="00EF37CB">
            <w:pPr>
              <w:pStyle w:val="Prrafodelista"/>
              <w:numPr>
                <w:ilvl w:val="0"/>
                <w:numId w:val="8"/>
              </w:numPr>
              <w:spacing w:before="60" w:after="60"/>
              <w:rPr>
                <w:sz w:val="22"/>
                <w:szCs w:val="24"/>
              </w:rPr>
            </w:pPr>
            <w:r w:rsidRPr="004E69FC">
              <w:rPr>
                <w:sz w:val="22"/>
                <w:szCs w:val="24"/>
              </w:rPr>
              <w:t>Prevención de factores de riesgo en familiares de pacientes.</w:t>
            </w:r>
          </w:p>
          <w:p w14:paraId="700F5FD0" w14:textId="77777777" w:rsidR="00EB7447" w:rsidRPr="004E69FC" w:rsidRDefault="00EB7447" w:rsidP="00EF37CB">
            <w:pPr>
              <w:pStyle w:val="Prrafodelista"/>
              <w:numPr>
                <w:ilvl w:val="0"/>
                <w:numId w:val="8"/>
              </w:numPr>
              <w:spacing w:before="60" w:after="60"/>
              <w:rPr>
                <w:sz w:val="22"/>
                <w:szCs w:val="24"/>
              </w:rPr>
            </w:pPr>
            <w:r w:rsidRPr="004E69FC">
              <w:rPr>
                <w:sz w:val="22"/>
                <w:szCs w:val="24"/>
              </w:rPr>
              <w:t>Realización de entrevistas, registros e informes sociales.</w:t>
            </w:r>
          </w:p>
          <w:p w14:paraId="444D4DC2" w14:textId="1470D942" w:rsidR="00EB7447" w:rsidRPr="00EF37CB" w:rsidRDefault="00EB7447" w:rsidP="00EF37CB">
            <w:pPr>
              <w:pStyle w:val="Prrafodelista"/>
              <w:numPr>
                <w:ilvl w:val="0"/>
                <w:numId w:val="8"/>
              </w:numPr>
              <w:spacing w:before="60" w:after="60"/>
              <w:rPr>
                <w:sz w:val="22"/>
                <w:szCs w:val="24"/>
              </w:rPr>
            </w:pPr>
            <w:r w:rsidRPr="004E69FC">
              <w:rPr>
                <w:sz w:val="22"/>
                <w:szCs w:val="24"/>
              </w:rPr>
              <w:t>Gestión y atención telefónica.</w:t>
            </w:r>
          </w:p>
        </w:tc>
      </w:tr>
      <w:tr w:rsidR="00BB5D74" w:rsidRPr="00BB5D74" w14:paraId="6548E1D0" w14:textId="77777777">
        <w:trPr>
          <w:cantSplit/>
          <w:trHeight w:val="1247"/>
        </w:trPr>
        <w:tc>
          <w:tcPr>
            <w:tcW w:w="1771" w:type="dxa"/>
            <w:gridSpan w:val="2"/>
            <w:tcBorders>
              <w:bottom w:val="single" w:sz="4" w:space="0" w:color="auto"/>
            </w:tcBorders>
            <w:shd w:val="clear" w:color="auto" w:fill="CCCCCC"/>
          </w:tcPr>
          <w:p w14:paraId="5736CDFC" w14:textId="77777777" w:rsidR="00B43845" w:rsidRPr="00BB5D74" w:rsidRDefault="00B43845" w:rsidP="000377DA">
            <w:pPr>
              <w:spacing w:before="60" w:after="60"/>
              <w:rPr>
                <w:sz w:val="18"/>
              </w:rPr>
            </w:pPr>
            <w:r w:rsidRPr="00BB5D74">
              <w:rPr>
                <w:sz w:val="18"/>
              </w:rPr>
              <w:t>Lugar de realización:</w:t>
            </w:r>
          </w:p>
        </w:tc>
        <w:tc>
          <w:tcPr>
            <w:tcW w:w="7039" w:type="dxa"/>
            <w:gridSpan w:val="15"/>
            <w:tcBorders>
              <w:bottom w:val="single" w:sz="4" w:space="0" w:color="auto"/>
            </w:tcBorders>
          </w:tcPr>
          <w:p w14:paraId="6C892B23" w14:textId="60F40C9C" w:rsidR="00B43845" w:rsidRPr="00BB5D74" w:rsidRDefault="00E7377D" w:rsidP="000377DA">
            <w:pPr>
              <w:spacing w:before="60" w:after="60"/>
              <w:rPr>
                <w:sz w:val="18"/>
              </w:rPr>
            </w:pPr>
            <w:r>
              <w:rPr>
                <w:sz w:val="18"/>
              </w:rPr>
              <w:t>URGENCIAS DEL HOSPITAL GREGORIO MARAÑÓN</w:t>
            </w:r>
          </w:p>
        </w:tc>
      </w:tr>
      <w:tr w:rsidR="00BB5D74" w:rsidRPr="00BB5D74" w14:paraId="60EA6A11" w14:textId="77777777">
        <w:trPr>
          <w:cantSplit/>
          <w:trHeight w:val="557"/>
        </w:trPr>
        <w:tc>
          <w:tcPr>
            <w:tcW w:w="1771" w:type="dxa"/>
            <w:gridSpan w:val="2"/>
            <w:tcBorders>
              <w:bottom w:val="single" w:sz="4" w:space="0" w:color="auto"/>
            </w:tcBorders>
            <w:shd w:val="clear" w:color="auto" w:fill="CCCCCC"/>
          </w:tcPr>
          <w:p w14:paraId="380BCB65" w14:textId="77777777" w:rsidR="00B43845" w:rsidRPr="00BB5D74" w:rsidRDefault="00B43845" w:rsidP="000377DA">
            <w:pPr>
              <w:spacing w:before="60" w:after="60"/>
              <w:rPr>
                <w:sz w:val="18"/>
              </w:rPr>
            </w:pPr>
            <w:r w:rsidRPr="00BB5D74">
              <w:rPr>
                <w:sz w:val="18"/>
              </w:rPr>
              <w:t>Observaciones:</w:t>
            </w:r>
          </w:p>
        </w:tc>
        <w:tc>
          <w:tcPr>
            <w:tcW w:w="7039" w:type="dxa"/>
            <w:gridSpan w:val="15"/>
            <w:tcBorders>
              <w:bottom w:val="single" w:sz="4" w:space="0" w:color="auto"/>
            </w:tcBorders>
          </w:tcPr>
          <w:p w14:paraId="3786AB92" w14:textId="77777777" w:rsidR="004A6316" w:rsidRPr="00BB5D74" w:rsidRDefault="00B43845" w:rsidP="00A53A3E">
            <w:pPr>
              <w:spacing w:before="60" w:after="60"/>
              <w:rPr>
                <w:sz w:val="18"/>
              </w:rPr>
            </w:pPr>
            <w:r w:rsidRPr="00BB5D74">
              <w:rPr>
                <w:sz w:val="18"/>
              </w:rPr>
              <w:t>El estudiante el primer día de su incorporación al Centro de prácticas deberá entregar</w:t>
            </w:r>
            <w:r w:rsidR="0072620C" w:rsidRPr="00BB5D74">
              <w:rPr>
                <w:sz w:val="18"/>
              </w:rPr>
              <w:t xml:space="preserve"> al </w:t>
            </w:r>
            <w:r w:rsidR="002F0C92" w:rsidRPr="00BB5D74">
              <w:rPr>
                <w:sz w:val="18"/>
              </w:rPr>
              <w:t>Tutor de Prácticas del Centro:</w:t>
            </w:r>
          </w:p>
          <w:p w14:paraId="4470DDA0" w14:textId="77777777" w:rsidR="00B43845" w:rsidRPr="00BB5D74" w:rsidRDefault="004A6316" w:rsidP="004A6316">
            <w:pPr>
              <w:pStyle w:val="Prrafodelista"/>
              <w:numPr>
                <w:ilvl w:val="0"/>
                <w:numId w:val="3"/>
              </w:numPr>
              <w:spacing w:before="60" w:after="60"/>
              <w:rPr>
                <w:sz w:val="18"/>
              </w:rPr>
            </w:pPr>
            <w:r w:rsidRPr="00BB5D74">
              <w:rPr>
                <w:b/>
                <w:sz w:val="18"/>
              </w:rPr>
              <w:t>Plan de Prácticas, cumplimentado y firmado a tres bandas</w:t>
            </w:r>
            <w:r w:rsidRPr="00BB5D74">
              <w:rPr>
                <w:sz w:val="18"/>
              </w:rPr>
              <w:t xml:space="preserve"> (una por el Profesor Tutor del Centro Asociado (para alumnos en el extranjero lo firmará una de las profesoras del Equipo Docente de la asignatura). Tiene que estar explicitado de forma clara y rotunda (para que no haya equivocaciones) la modalidad</w:t>
            </w:r>
            <w:r w:rsidR="001E1948" w:rsidRPr="00BB5D74">
              <w:rPr>
                <w:sz w:val="18"/>
              </w:rPr>
              <w:t xml:space="preserve"> A ó B escogida por cada estudiante.</w:t>
            </w:r>
          </w:p>
          <w:p w14:paraId="38F317F2" w14:textId="434A2FBA" w:rsidR="00944234" w:rsidRPr="00BB5D74" w:rsidRDefault="00944234" w:rsidP="004A6316">
            <w:pPr>
              <w:pStyle w:val="Prrafodelista"/>
              <w:numPr>
                <w:ilvl w:val="0"/>
                <w:numId w:val="3"/>
              </w:numPr>
              <w:spacing w:before="60" w:after="60"/>
              <w:rPr>
                <w:sz w:val="18"/>
              </w:rPr>
            </w:pPr>
            <w:r w:rsidRPr="00BB5D74">
              <w:rPr>
                <w:b/>
                <w:sz w:val="18"/>
              </w:rPr>
              <w:t>2. Guía de la asi</w:t>
            </w:r>
            <w:r w:rsidR="00D87EE5" w:rsidRPr="00BB5D74">
              <w:rPr>
                <w:b/>
                <w:sz w:val="18"/>
              </w:rPr>
              <w:t>gnatura de Prácticas. Curso 20</w:t>
            </w:r>
            <w:r w:rsidR="005C30C0" w:rsidRPr="00BB5D74">
              <w:rPr>
                <w:b/>
                <w:sz w:val="18"/>
              </w:rPr>
              <w:t>22-2023</w:t>
            </w:r>
          </w:p>
        </w:tc>
      </w:tr>
      <w:tr w:rsidR="00BB5D74" w:rsidRPr="00BB5D74" w14:paraId="27AAB627" w14:textId="77777777">
        <w:trPr>
          <w:cantSplit/>
        </w:trPr>
        <w:tc>
          <w:tcPr>
            <w:tcW w:w="8810" w:type="dxa"/>
            <w:gridSpan w:val="17"/>
            <w:tcBorders>
              <w:top w:val="single" w:sz="4" w:space="0" w:color="auto"/>
              <w:left w:val="single" w:sz="4" w:space="0" w:color="auto"/>
              <w:bottom w:val="single" w:sz="4" w:space="0" w:color="auto"/>
              <w:right w:val="single" w:sz="4" w:space="0" w:color="auto"/>
            </w:tcBorders>
          </w:tcPr>
          <w:p w14:paraId="1BF3EF23" w14:textId="77777777" w:rsidR="00A8067B" w:rsidRPr="00BB5D74" w:rsidRDefault="00A8067B" w:rsidP="00944234">
            <w:pPr>
              <w:spacing w:before="60" w:after="60"/>
              <w:jc w:val="both"/>
              <w:rPr>
                <w:b/>
                <w:sz w:val="18"/>
                <w:u w:val="single"/>
              </w:rPr>
            </w:pPr>
          </w:p>
          <w:p w14:paraId="7829C6D6" w14:textId="77777777" w:rsidR="0079469A" w:rsidRPr="00BB5D74" w:rsidRDefault="0079469A" w:rsidP="00944234">
            <w:pPr>
              <w:spacing w:before="60" w:after="60"/>
              <w:jc w:val="both"/>
              <w:rPr>
                <w:b/>
                <w:sz w:val="18"/>
                <w:u w:val="single"/>
              </w:rPr>
            </w:pPr>
            <w:r w:rsidRPr="00BB5D74">
              <w:rPr>
                <w:b/>
                <w:sz w:val="18"/>
                <w:u w:val="single"/>
              </w:rPr>
              <w:t>CONFIDENCIALIDAD:</w:t>
            </w:r>
          </w:p>
          <w:p w14:paraId="75BDF7A0" w14:textId="77777777" w:rsidR="00A8067B" w:rsidRPr="00BB5D74" w:rsidRDefault="00A8067B" w:rsidP="00944234">
            <w:pPr>
              <w:spacing w:before="60" w:after="60"/>
              <w:jc w:val="both"/>
            </w:pPr>
          </w:p>
          <w:p w14:paraId="13D1A6F2" w14:textId="77777777" w:rsidR="0079469A" w:rsidRPr="00BB5D74" w:rsidRDefault="0079469A" w:rsidP="00944234">
            <w:pPr>
              <w:spacing w:before="60" w:after="60"/>
              <w:jc w:val="both"/>
            </w:pPr>
            <w:r w:rsidRPr="00BB5D74">
              <w:t>Los abajo firmantes, tanto estudiantes como tutores/as de prácticas, suscriben con este documento el compromiso de confidencialidad y de protección de datos de carácter personal en los siguientes términos:</w:t>
            </w:r>
          </w:p>
          <w:p w14:paraId="6CFE4217" w14:textId="77777777" w:rsidR="004A5498" w:rsidRPr="00BB5D74" w:rsidRDefault="004A5498" w:rsidP="00944234">
            <w:pPr>
              <w:spacing w:before="60" w:after="60"/>
              <w:jc w:val="both"/>
            </w:pPr>
          </w:p>
          <w:p w14:paraId="713A64B0" w14:textId="77777777" w:rsidR="0079469A" w:rsidRPr="00BB5D74" w:rsidRDefault="0079469A" w:rsidP="00944234">
            <w:pPr>
              <w:pStyle w:val="Prrafodelista"/>
              <w:numPr>
                <w:ilvl w:val="0"/>
                <w:numId w:val="1"/>
              </w:numPr>
              <w:spacing w:before="60" w:after="60"/>
              <w:jc w:val="both"/>
            </w:pPr>
            <w:r w:rsidRPr="00BB5D74">
              <w:t>Que reconocen como esencial la confidencialidad y reserva del contenido de toda la documentación e información derivada de la actividad desarrollada en el Centro de prácticas.</w:t>
            </w:r>
          </w:p>
          <w:p w14:paraId="6835A959" w14:textId="77777777" w:rsidR="0079469A" w:rsidRPr="00BB5D74" w:rsidRDefault="0079469A" w:rsidP="00944234">
            <w:pPr>
              <w:pStyle w:val="Prrafodelista"/>
              <w:numPr>
                <w:ilvl w:val="0"/>
                <w:numId w:val="1"/>
              </w:numPr>
              <w:spacing w:before="60" w:after="60"/>
              <w:jc w:val="both"/>
            </w:pPr>
            <w:r w:rsidRPr="00BB5D74">
              <w:t>Que asumen que la infracción del mantenimiento de la confidencialidad y reserva de la Información, así como la de las obligaciones abajo asumidas, puede suponer una falta muy grave y motivo de exclusión del programa de Formación.</w:t>
            </w:r>
          </w:p>
          <w:p w14:paraId="6DAEAD72" w14:textId="77777777" w:rsidR="00A8067B" w:rsidRPr="00BB5D74" w:rsidRDefault="00A8067B" w:rsidP="00944234">
            <w:pPr>
              <w:spacing w:before="60" w:after="60"/>
              <w:jc w:val="both"/>
              <w:rPr>
                <w:b/>
                <w:u w:val="single"/>
              </w:rPr>
            </w:pPr>
          </w:p>
          <w:p w14:paraId="6140E0C1" w14:textId="77777777" w:rsidR="00982727" w:rsidRPr="00BB5D74" w:rsidRDefault="00982727" w:rsidP="00944234">
            <w:pPr>
              <w:spacing w:before="60" w:after="60"/>
              <w:jc w:val="both"/>
              <w:rPr>
                <w:b/>
                <w:u w:val="single"/>
              </w:rPr>
            </w:pPr>
            <w:r w:rsidRPr="00BB5D74">
              <w:rPr>
                <w:b/>
                <w:u w:val="single"/>
              </w:rPr>
              <w:t>Obligaciones asumidas:</w:t>
            </w:r>
          </w:p>
          <w:p w14:paraId="10FB2D26" w14:textId="77777777" w:rsidR="00A8067B" w:rsidRPr="00BB5D74" w:rsidRDefault="00A8067B" w:rsidP="00944234">
            <w:pPr>
              <w:spacing w:before="60" w:after="60"/>
              <w:jc w:val="both"/>
              <w:rPr>
                <w:b/>
                <w:u w:val="single"/>
              </w:rPr>
            </w:pPr>
          </w:p>
          <w:p w14:paraId="0EFFC6E7" w14:textId="77777777" w:rsidR="00982727" w:rsidRPr="00BB5D74" w:rsidRDefault="00982727" w:rsidP="00944234">
            <w:pPr>
              <w:pStyle w:val="Prrafodelista"/>
              <w:numPr>
                <w:ilvl w:val="0"/>
                <w:numId w:val="2"/>
              </w:numPr>
              <w:spacing w:before="60" w:after="60"/>
              <w:jc w:val="both"/>
            </w:pPr>
            <w:r w:rsidRPr="00BB5D74">
              <w:t>Seguir los principios deontológicos de la profesión y cumplir el Plan de Prácticas establecido con la mayor responsabilidad.</w:t>
            </w:r>
          </w:p>
          <w:p w14:paraId="057E32F6" w14:textId="77777777" w:rsidR="00982727" w:rsidRPr="00BB5D74" w:rsidRDefault="00982727" w:rsidP="00944234">
            <w:pPr>
              <w:pStyle w:val="Prrafodelista"/>
              <w:numPr>
                <w:ilvl w:val="0"/>
                <w:numId w:val="2"/>
              </w:numPr>
              <w:spacing w:before="60" w:after="60"/>
              <w:jc w:val="both"/>
            </w:pPr>
            <w:r w:rsidRPr="00BB5D74">
              <w:t>Mantener la información referida al Centro de Prácticas, en estricta confidencialidad.</w:t>
            </w:r>
          </w:p>
          <w:p w14:paraId="5575ACD5" w14:textId="77777777" w:rsidR="00982727" w:rsidRPr="00BB5D74" w:rsidRDefault="00982727" w:rsidP="00944234">
            <w:pPr>
              <w:pStyle w:val="Prrafodelista"/>
              <w:numPr>
                <w:ilvl w:val="0"/>
                <w:numId w:val="2"/>
              </w:numPr>
              <w:spacing w:before="60" w:after="60"/>
              <w:jc w:val="both"/>
            </w:pPr>
            <w:r w:rsidRPr="00BB5D74">
              <w:t>Utilizar la información y la documentación generada en las prácticas, únicamente para la elaboración de los Documentos requeridos en el proceso didáctico de la asignatura.</w:t>
            </w:r>
          </w:p>
          <w:p w14:paraId="1E743A54" w14:textId="77777777" w:rsidR="00982727" w:rsidRPr="00BB5D74" w:rsidRDefault="00982727" w:rsidP="00944234">
            <w:pPr>
              <w:spacing w:before="60" w:after="60"/>
              <w:ind w:left="360"/>
              <w:jc w:val="both"/>
            </w:pPr>
            <w:r w:rsidRPr="00BB5D74">
              <w:t>Que el presente Compromiso se regirá e interpretará con arreglo a lo dispuesto en la legislación española vigente que le resulte de aplicación.</w:t>
            </w:r>
          </w:p>
          <w:p w14:paraId="6BEE5EE9" w14:textId="77777777" w:rsidR="00A8067B" w:rsidRPr="00BB5D74" w:rsidRDefault="00A8067B" w:rsidP="00944234">
            <w:pPr>
              <w:spacing w:before="60" w:after="60"/>
              <w:jc w:val="both"/>
              <w:rPr>
                <w:b/>
                <w:u w:val="single"/>
              </w:rPr>
            </w:pPr>
          </w:p>
          <w:p w14:paraId="32BC0BE7" w14:textId="77777777" w:rsidR="00982727" w:rsidRPr="00BB5D74" w:rsidRDefault="00982727" w:rsidP="00944234">
            <w:pPr>
              <w:spacing w:before="60" w:after="60"/>
              <w:jc w:val="both"/>
              <w:rPr>
                <w:b/>
              </w:rPr>
            </w:pPr>
            <w:r w:rsidRPr="00BB5D74">
              <w:rPr>
                <w:b/>
                <w:u w:val="single"/>
              </w:rPr>
              <w:t>Protección de datos</w:t>
            </w:r>
            <w:r w:rsidRPr="00BB5D74">
              <w:rPr>
                <w:b/>
              </w:rPr>
              <w:t>:</w:t>
            </w:r>
          </w:p>
          <w:p w14:paraId="73216F1D" w14:textId="77777777" w:rsidR="00982727" w:rsidRPr="00BB5D74" w:rsidRDefault="00933569" w:rsidP="00944234">
            <w:pPr>
              <w:spacing w:before="60" w:after="60"/>
              <w:jc w:val="both"/>
            </w:pPr>
            <w:r w:rsidRPr="00BB5D74">
              <w:t>Las partes firmantes se comprometen a someterse y cumplir los requerimientos establecidos en la normativa de aplicación a la materia, esto es Ley Orgánica 3/2018, de 5 de diciembre, de Protección de Datos Personales y garantía de los derechos digitales y  el Reglamento (UE) 2016/679 del Parlamento Europeo y del Consejo, de 27 de abril de 2016, relativo a la protección de las personas físicas en lo que respecta al tratamiento de datos personales y a la libre circulación de estos datos y por el que se deroga la Directiva 95/46/CE.</w:t>
            </w:r>
          </w:p>
          <w:p w14:paraId="64B08F56" w14:textId="77777777" w:rsidR="00933569" w:rsidRPr="00BB5D74" w:rsidRDefault="00933569" w:rsidP="00944234">
            <w:pPr>
              <w:spacing w:before="60" w:after="60"/>
              <w:jc w:val="both"/>
              <w:rPr>
                <w:sz w:val="18"/>
              </w:rPr>
            </w:pPr>
          </w:p>
          <w:p w14:paraId="6477D458" w14:textId="77777777" w:rsidR="00B43845" w:rsidRPr="00BB5D74" w:rsidRDefault="00B43845" w:rsidP="00944234">
            <w:pPr>
              <w:spacing w:before="60" w:after="60"/>
              <w:jc w:val="both"/>
              <w:rPr>
                <w:sz w:val="18"/>
              </w:rPr>
            </w:pPr>
            <w:r w:rsidRPr="00BB5D74">
              <w:rPr>
                <w:sz w:val="18"/>
              </w:rPr>
              <w:t xml:space="preserve">En prueba de conformidad firman el presente documento: en Madrid a </w:t>
            </w:r>
          </w:p>
          <w:p w14:paraId="641A28B5" w14:textId="77777777" w:rsidR="004A5498" w:rsidRPr="00BB5D74" w:rsidRDefault="004A5498" w:rsidP="00944234">
            <w:pPr>
              <w:spacing w:before="60" w:after="60"/>
              <w:jc w:val="both"/>
              <w:rPr>
                <w:b/>
                <w:bCs/>
              </w:rPr>
            </w:pPr>
          </w:p>
          <w:p w14:paraId="5A988171" w14:textId="77777777" w:rsidR="004A5498" w:rsidRPr="00BB5D74" w:rsidRDefault="004A5498" w:rsidP="00944234">
            <w:pPr>
              <w:spacing w:before="60" w:after="60"/>
              <w:jc w:val="both"/>
              <w:rPr>
                <w:b/>
                <w:bCs/>
              </w:rPr>
            </w:pPr>
          </w:p>
        </w:tc>
      </w:tr>
      <w:tr w:rsidR="00B43845" w:rsidRPr="00BB5D74" w14:paraId="3DA2D912" w14:textId="77777777">
        <w:trPr>
          <w:cantSplit/>
        </w:trPr>
        <w:tc>
          <w:tcPr>
            <w:tcW w:w="2936" w:type="dxa"/>
            <w:gridSpan w:val="5"/>
            <w:tcBorders>
              <w:top w:val="single" w:sz="4" w:space="0" w:color="auto"/>
              <w:left w:val="single" w:sz="4" w:space="0" w:color="auto"/>
              <w:bottom w:val="single" w:sz="4" w:space="0" w:color="auto"/>
              <w:right w:val="single" w:sz="4" w:space="0" w:color="auto"/>
            </w:tcBorders>
          </w:tcPr>
          <w:p w14:paraId="5B1AB16F" w14:textId="77777777" w:rsidR="00B43845" w:rsidRPr="00BB5D74" w:rsidRDefault="008D4381" w:rsidP="000377DA">
            <w:pPr>
              <w:spacing w:before="60" w:after="60"/>
              <w:rPr>
                <w:sz w:val="18"/>
              </w:rPr>
            </w:pPr>
            <w:proofErr w:type="spellStart"/>
            <w:r w:rsidRPr="00BB5D74">
              <w:rPr>
                <w:sz w:val="18"/>
              </w:rPr>
              <w:t>Vº</w:t>
            </w:r>
            <w:proofErr w:type="spellEnd"/>
            <w:r w:rsidRPr="00BB5D74">
              <w:rPr>
                <w:sz w:val="18"/>
              </w:rPr>
              <w:t xml:space="preserve"> </w:t>
            </w:r>
            <w:proofErr w:type="spellStart"/>
            <w:r w:rsidRPr="00BB5D74">
              <w:rPr>
                <w:sz w:val="18"/>
              </w:rPr>
              <w:t>Bº</w:t>
            </w:r>
            <w:proofErr w:type="spellEnd"/>
            <w:r w:rsidRPr="00BB5D74">
              <w:rPr>
                <w:sz w:val="18"/>
              </w:rPr>
              <w:t xml:space="preserve"> Profesor/a Tutor/a</w:t>
            </w:r>
            <w:r w:rsidR="00467ABA" w:rsidRPr="00BB5D74">
              <w:rPr>
                <w:sz w:val="18"/>
              </w:rPr>
              <w:t xml:space="preserve"> del </w:t>
            </w:r>
            <w:r w:rsidR="00944234" w:rsidRPr="00BB5D74">
              <w:rPr>
                <w:sz w:val="18"/>
              </w:rPr>
              <w:t>Centro Asociado</w:t>
            </w:r>
          </w:p>
          <w:p w14:paraId="2A15E32A" w14:textId="77777777" w:rsidR="00B43845" w:rsidRPr="00BB5D74" w:rsidRDefault="00B43845" w:rsidP="000377DA">
            <w:pPr>
              <w:spacing w:before="60"/>
              <w:rPr>
                <w:sz w:val="18"/>
              </w:rPr>
            </w:pPr>
          </w:p>
          <w:p w14:paraId="24B8950E" w14:textId="77777777" w:rsidR="004A5498" w:rsidRPr="00BB5D74" w:rsidRDefault="004A5498" w:rsidP="000377DA">
            <w:pPr>
              <w:spacing w:before="60"/>
              <w:rPr>
                <w:sz w:val="18"/>
              </w:rPr>
            </w:pPr>
          </w:p>
          <w:p w14:paraId="583B08E9" w14:textId="77777777" w:rsidR="004A5498" w:rsidRPr="00BB5D74" w:rsidRDefault="004A5498" w:rsidP="000377DA">
            <w:pPr>
              <w:spacing w:before="60"/>
              <w:rPr>
                <w:sz w:val="18"/>
              </w:rPr>
            </w:pPr>
          </w:p>
          <w:p w14:paraId="6BD1AFC7" w14:textId="77777777" w:rsidR="004A5498" w:rsidRPr="00BB5D74" w:rsidRDefault="004A5498" w:rsidP="000377DA">
            <w:pPr>
              <w:spacing w:before="60"/>
              <w:rPr>
                <w:sz w:val="18"/>
              </w:rPr>
            </w:pPr>
            <w:r w:rsidRPr="00BB5D74">
              <w:rPr>
                <w:sz w:val="18"/>
              </w:rPr>
              <w:t>Fdo.:</w:t>
            </w:r>
            <w:r w:rsidR="00944234" w:rsidRPr="00BB5D74">
              <w:rPr>
                <w:sz w:val="18"/>
              </w:rPr>
              <w:t xml:space="preserve"> </w:t>
            </w:r>
          </w:p>
        </w:tc>
        <w:tc>
          <w:tcPr>
            <w:tcW w:w="2937" w:type="dxa"/>
            <w:gridSpan w:val="7"/>
            <w:tcBorders>
              <w:top w:val="single" w:sz="4" w:space="0" w:color="auto"/>
              <w:left w:val="single" w:sz="4" w:space="0" w:color="auto"/>
              <w:bottom w:val="single" w:sz="4" w:space="0" w:color="auto"/>
              <w:right w:val="single" w:sz="4" w:space="0" w:color="auto"/>
            </w:tcBorders>
          </w:tcPr>
          <w:p w14:paraId="66515D07" w14:textId="77777777" w:rsidR="00B43845" w:rsidRPr="00BB5D74" w:rsidRDefault="004A5498" w:rsidP="000377DA">
            <w:pPr>
              <w:spacing w:before="60" w:after="60"/>
              <w:rPr>
                <w:sz w:val="18"/>
              </w:rPr>
            </w:pPr>
            <w:r w:rsidRPr="00BB5D74">
              <w:rPr>
                <w:sz w:val="18"/>
              </w:rPr>
              <w:t>Vº Bº Tutor/a de Prácticas (Centro Colaborador de Prácticas)</w:t>
            </w:r>
          </w:p>
          <w:p w14:paraId="5A6AB992" w14:textId="77777777" w:rsidR="00B43845" w:rsidRPr="00BB5D74" w:rsidRDefault="00B43845" w:rsidP="000377DA">
            <w:pPr>
              <w:spacing w:before="60"/>
              <w:rPr>
                <w:sz w:val="18"/>
              </w:rPr>
            </w:pPr>
          </w:p>
          <w:p w14:paraId="4B5E02AF" w14:textId="77777777" w:rsidR="00B43845" w:rsidRPr="00BB5D74" w:rsidRDefault="00B43845" w:rsidP="000377DA">
            <w:pPr>
              <w:spacing w:before="60"/>
              <w:rPr>
                <w:sz w:val="18"/>
              </w:rPr>
            </w:pPr>
          </w:p>
          <w:p w14:paraId="7099DBF2" w14:textId="77777777" w:rsidR="004A5498" w:rsidRPr="00BB5D74" w:rsidRDefault="004A5498" w:rsidP="000377DA">
            <w:pPr>
              <w:spacing w:before="60" w:after="60"/>
              <w:rPr>
                <w:sz w:val="18"/>
              </w:rPr>
            </w:pPr>
          </w:p>
          <w:p w14:paraId="5997D417" w14:textId="77777777" w:rsidR="00B43845" w:rsidRPr="00BB5D74" w:rsidRDefault="00B43845" w:rsidP="004A5498">
            <w:pPr>
              <w:spacing w:before="60" w:after="60"/>
              <w:rPr>
                <w:sz w:val="18"/>
              </w:rPr>
            </w:pPr>
            <w:r w:rsidRPr="00BB5D74">
              <w:rPr>
                <w:sz w:val="18"/>
              </w:rPr>
              <w:t>Fdo.</w:t>
            </w:r>
            <w:r w:rsidR="004A5498" w:rsidRPr="00BB5D74">
              <w:rPr>
                <w:sz w:val="18"/>
              </w:rPr>
              <w:t>:</w:t>
            </w:r>
          </w:p>
        </w:tc>
        <w:tc>
          <w:tcPr>
            <w:tcW w:w="2937" w:type="dxa"/>
            <w:gridSpan w:val="5"/>
            <w:tcBorders>
              <w:top w:val="single" w:sz="4" w:space="0" w:color="auto"/>
              <w:left w:val="single" w:sz="4" w:space="0" w:color="auto"/>
              <w:bottom w:val="single" w:sz="4" w:space="0" w:color="auto"/>
              <w:right w:val="single" w:sz="4" w:space="0" w:color="auto"/>
            </w:tcBorders>
          </w:tcPr>
          <w:p w14:paraId="30B055E4" w14:textId="77777777" w:rsidR="00B43845" w:rsidRPr="00BB5D74" w:rsidRDefault="008D4381" w:rsidP="000377DA">
            <w:pPr>
              <w:spacing w:before="60"/>
              <w:rPr>
                <w:sz w:val="18"/>
              </w:rPr>
            </w:pPr>
            <w:r w:rsidRPr="00BB5D74">
              <w:rPr>
                <w:sz w:val="18"/>
              </w:rPr>
              <w:t>El/l</w:t>
            </w:r>
            <w:r w:rsidR="00467ABA" w:rsidRPr="00BB5D74">
              <w:rPr>
                <w:sz w:val="18"/>
              </w:rPr>
              <w:t>a:</w:t>
            </w:r>
            <w:r w:rsidR="004A5498" w:rsidRPr="00BB5D74">
              <w:rPr>
                <w:sz w:val="18"/>
              </w:rPr>
              <w:t xml:space="preserve"> </w:t>
            </w:r>
            <w:r w:rsidR="00B43845" w:rsidRPr="00BB5D74">
              <w:rPr>
                <w:sz w:val="18"/>
              </w:rPr>
              <w:t xml:space="preserve"> Estudiante:</w:t>
            </w:r>
          </w:p>
          <w:p w14:paraId="77DBD601" w14:textId="77777777" w:rsidR="00B43845" w:rsidRPr="00BB5D74" w:rsidRDefault="00B43845" w:rsidP="000377DA">
            <w:pPr>
              <w:spacing w:before="60"/>
              <w:rPr>
                <w:sz w:val="18"/>
              </w:rPr>
            </w:pPr>
          </w:p>
          <w:p w14:paraId="47ADDDD2" w14:textId="77777777" w:rsidR="00B43845" w:rsidRPr="00BB5D74" w:rsidRDefault="00B43845" w:rsidP="000377DA">
            <w:pPr>
              <w:spacing w:before="60"/>
              <w:rPr>
                <w:sz w:val="18"/>
              </w:rPr>
            </w:pPr>
          </w:p>
          <w:p w14:paraId="7423AC0F" w14:textId="77777777" w:rsidR="00B43845" w:rsidRPr="00BB5D74" w:rsidRDefault="00B43845" w:rsidP="000377DA">
            <w:pPr>
              <w:spacing w:before="60"/>
              <w:rPr>
                <w:sz w:val="18"/>
              </w:rPr>
            </w:pPr>
          </w:p>
          <w:p w14:paraId="178CB56F" w14:textId="77777777" w:rsidR="00B43845" w:rsidRPr="00BB5D74" w:rsidRDefault="00B43845" w:rsidP="000377DA">
            <w:pPr>
              <w:spacing w:before="60" w:after="60"/>
              <w:rPr>
                <w:sz w:val="18"/>
              </w:rPr>
            </w:pPr>
          </w:p>
          <w:p w14:paraId="0C193214" w14:textId="77777777" w:rsidR="004A5498" w:rsidRPr="00BB5D74" w:rsidRDefault="004A5498" w:rsidP="000377DA">
            <w:pPr>
              <w:spacing w:before="60" w:after="60"/>
              <w:rPr>
                <w:sz w:val="18"/>
              </w:rPr>
            </w:pPr>
            <w:r w:rsidRPr="00BB5D74">
              <w:rPr>
                <w:sz w:val="18"/>
              </w:rPr>
              <w:t>Fdo.:</w:t>
            </w:r>
            <w:r w:rsidR="00467ABA" w:rsidRPr="00BB5D74">
              <w:rPr>
                <w:sz w:val="18"/>
              </w:rPr>
              <w:t xml:space="preserve"> </w:t>
            </w:r>
          </w:p>
        </w:tc>
      </w:tr>
    </w:tbl>
    <w:p w14:paraId="2B6E5D09" w14:textId="77777777" w:rsidR="00CE6034" w:rsidRPr="00BB5D74" w:rsidRDefault="00CE6034" w:rsidP="00CE6034">
      <w:pPr>
        <w:pStyle w:val="Encabezado"/>
        <w:tabs>
          <w:tab w:val="clear" w:pos="4252"/>
          <w:tab w:val="clear" w:pos="8504"/>
        </w:tabs>
      </w:pPr>
    </w:p>
    <w:sectPr w:rsidR="00CE6034" w:rsidRPr="00BB5D74" w:rsidSect="00B43845">
      <w:headerReference w:type="default" r:id="rId8"/>
      <w:footerReference w:type="default" r:id="rId9"/>
      <w:pgSz w:w="11906" w:h="16838"/>
      <w:pgMar w:top="1977" w:right="1247"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5DC57" w14:textId="77777777" w:rsidR="0081787C" w:rsidRDefault="0081787C">
      <w:r>
        <w:separator/>
      </w:r>
    </w:p>
  </w:endnote>
  <w:endnote w:type="continuationSeparator" w:id="0">
    <w:p w14:paraId="17FE0E98" w14:textId="77777777" w:rsidR="0081787C" w:rsidRDefault="00817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ontana ND Aa OsF">
    <w:altName w:val="Calibri"/>
    <w:panose1 w:val="00000000000000000000"/>
    <w:charset w:val="C8"/>
    <w:family w:val="auto"/>
    <w:notTrueType/>
    <w:pitch w:val="variable"/>
    <w:sig w:usb0="00000003" w:usb1="00000000" w:usb2="00000000" w:usb3="00000000" w:csb0="00000001" w:csb1="00000000"/>
  </w:font>
  <w:font w:name="Fontana ND Cc OsF Semibold">
    <w:altName w:val="Calibri"/>
    <w:panose1 w:val="00000000000000000000"/>
    <w:charset w:val="C8"/>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AEA14" w14:textId="77777777" w:rsidR="00F72119" w:rsidRPr="004670D5" w:rsidRDefault="00C270CB">
    <w:pPr>
      <w:pStyle w:val="Piedepgina"/>
      <w:rPr>
        <w:rFonts w:ascii="Fontana ND Cc OsF Semibold" w:hAnsi="Fontana ND Cc OsF Semibold"/>
        <w:color w:val="999999"/>
        <w:sz w:val="16"/>
      </w:rPr>
    </w:pPr>
    <w:r w:rsidRPr="004670D5">
      <w:rPr>
        <w:noProof/>
        <w:color w:val="999999"/>
      </w:rPr>
      <w:drawing>
        <wp:anchor distT="0" distB="0" distL="114300" distR="114300" simplePos="0" relativeHeight="251657216" behindDoc="1" locked="0" layoutInCell="1" allowOverlap="1" wp14:anchorId="4074389D" wp14:editId="45ACC370">
          <wp:simplePos x="0" y="0"/>
          <wp:positionH relativeFrom="column">
            <wp:posOffset>-4114800</wp:posOffset>
          </wp:positionH>
          <wp:positionV relativeFrom="paragraph">
            <wp:posOffset>-4032250</wp:posOffset>
          </wp:positionV>
          <wp:extent cx="8076565" cy="8248650"/>
          <wp:effectExtent l="0" t="0" r="0" b="0"/>
          <wp:wrapNone/>
          <wp:docPr id="2" name="Imagen 2" descr="Version_Fondo_Papel_gi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sion_Fondo_Papel_gira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76565" cy="8248650"/>
                  </a:xfrm>
                  <a:prstGeom prst="rect">
                    <a:avLst/>
                  </a:prstGeom>
                  <a:noFill/>
                  <a:ln>
                    <a:noFill/>
                  </a:ln>
                </pic:spPr>
              </pic:pic>
            </a:graphicData>
          </a:graphic>
        </wp:anchor>
      </w:drawing>
    </w:r>
    <w:r w:rsidR="008C33BC" w:rsidRPr="004670D5">
      <w:rPr>
        <w:rFonts w:ascii="Fontana ND Cc OsF Semibold" w:hAnsi="Fontana ND Cc OsF Semibold"/>
        <w:color w:val="999999"/>
        <w:sz w:val="16"/>
      </w:rPr>
      <w:t xml:space="preserve">C/ </w:t>
    </w:r>
    <w:r w:rsidR="006A43D8" w:rsidRPr="004670D5">
      <w:rPr>
        <w:rFonts w:ascii="Fontana ND Cc OsF Semibold" w:hAnsi="Fontana ND Cc OsF Semibold"/>
        <w:color w:val="999999"/>
        <w:sz w:val="16"/>
      </w:rPr>
      <w:t>Obispo Trejo</w:t>
    </w:r>
    <w:r w:rsidR="00F72119" w:rsidRPr="004670D5">
      <w:rPr>
        <w:rFonts w:ascii="Fontana ND Cc OsF Semibold" w:hAnsi="Fontana ND Cc OsF Semibold"/>
        <w:color w:val="999999"/>
        <w:sz w:val="16"/>
      </w:rPr>
      <w:t xml:space="preserve">, </w:t>
    </w:r>
    <w:proofErr w:type="spellStart"/>
    <w:r w:rsidR="00CF12C3" w:rsidRPr="004670D5">
      <w:rPr>
        <w:rFonts w:ascii="Fontana ND Cc OsF Semibold" w:hAnsi="Fontana ND Cc OsF Semibold"/>
        <w:color w:val="999999"/>
        <w:sz w:val="16"/>
      </w:rPr>
      <w:t>nº</w:t>
    </w:r>
    <w:proofErr w:type="spellEnd"/>
    <w:r w:rsidR="00CF12C3" w:rsidRPr="004670D5">
      <w:rPr>
        <w:rFonts w:ascii="Fontana ND Cc OsF Semibold" w:hAnsi="Fontana ND Cc OsF Semibold"/>
        <w:color w:val="999999"/>
        <w:sz w:val="16"/>
      </w:rPr>
      <w:t xml:space="preserve"> </w:t>
    </w:r>
    <w:r w:rsidR="00F72119" w:rsidRPr="004670D5">
      <w:rPr>
        <w:rFonts w:ascii="Fontana ND Cc OsF Semibold" w:hAnsi="Fontana ND Cc OsF Semibold"/>
        <w:color w:val="999999"/>
        <w:sz w:val="16"/>
      </w:rPr>
      <w:t>2</w:t>
    </w:r>
  </w:p>
  <w:p w14:paraId="44D2C932" w14:textId="77777777" w:rsidR="006A43D8" w:rsidRPr="004670D5" w:rsidRDefault="00FF58F4">
    <w:pPr>
      <w:pStyle w:val="Piedepgina"/>
      <w:rPr>
        <w:rFonts w:ascii="Fontana ND Cc OsF Semibold" w:hAnsi="Fontana ND Cc OsF Semibold"/>
        <w:color w:val="999999"/>
        <w:sz w:val="16"/>
      </w:rPr>
    </w:pPr>
    <w:r>
      <w:rPr>
        <w:rFonts w:ascii="Fontana ND Cc OsF Semibold" w:hAnsi="Fontana ND Cc OsF Semibold"/>
        <w:color w:val="999999"/>
        <w:sz w:val="16"/>
      </w:rPr>
      <w:t>28040 Madrid</w:t>
    </w:r>
  </w:p>
  <w:p w14:paraId="657D6B63" w14:textId="77777777" w:rsidR="00DF1D5D" w:rsidRPr="004670D5" w:rsidRDefault="00DF1D5D">
    <w:pPr>
      <w:pStyle w:val="Piedepgina"/>
      <w:rPr>
        <w:rFonts w:ascii="Fontana ND Cc OsF Semibold" w:hAnsi="Fontana ND Cc OsF Semibold"/>
        <w:color w:val="999999"/>
        <w:sz w:val="16"/>
      </w:rPr>
    </w:pPr>
    <w:r w:rsidRPr="004670D5">
      <w:rPr>
        <w:rFonts w:ascii="Fontana ND Cc OsF Semibold" w:hAnsi="Fontana ND Cc OsF Semibold"/>
        <w:color w:val="999999"/>
        <w:sz w:val="16"/>
      </w:rPr>
      <w:t xml:space="preserve">Tel: </w:t>
    </w:r>
    <w:r w:rsidR="006A43D8" w:rsidRPr="004670D5">
      <w:rPr>
        <w:rFonts w:ascii="Fontana ND Cc OsF Semibold" w:hAnsi="Fontana ND Cc OsF Semibold"/>
        <w:color w:val="999999"/>
        <w:sz w:val="16"/>
      </w:rPr>
      <w:t xml:space="preserve">91 398 </w:t>
    </w:r>
    <w:r w:rsidR="008C33BC" w:rsidRPr="004670D5">
      <w:rPr>
        <w:rFonts w:ascii="Fontana ND Cc OsF Semibold" w:hAnsi="Fontana ND Cc OsF Semibold"/>
        <w:color w:val="999999"/>
        <w:sz w:val="16"/>
      </w:rPr>
      <w:t>95 50</w:t>
    </w:r>
  </w:p>
  <w:p w14:paraId="178DA835" w14:textId="77777777" w:rsidR="008C33BC" w:rsidRPr="00F23352" w:rsidRDefault="00885834">
    <w:pPr>
      <w:pStyle w:val="Piedepgina"/>
      <w:rPr>
        <w:rFonts w:ascii="Fontana ND Cc OsF Semibold" w:hAnsi="Fontana ND Cc OsF Semibold"/>
        <w:color w:val="999999"/>
        <w:sz w:val="16"/>
        <w:lang w:val="fr-FR"/>
      </w:rPr>
    </w:pPr>
    <w:proofErr w:type="gramStart"/>
    <w:r w:rsidRPr="00F23352">
      <w:rPr>
        <w:rFonts w:ascii="Fontana ND Cc OsF Semibold" w:hAnsi="Fontana ND Cc OsF Semibold"/>
        <w:color w:val="999999"/>
        <w:sz w:val="16"/>
        <w:lang w:val="fr-FR"/>
      </w:rPr>
      <w:t>Fax:</w:t>
    </w:r>
    <w:proofErr w:type="gramEnd"/>
    <w:r w:rsidRPr="00F23352">
      <w:rPr>
        <w:rFonts w:ascii="Fontana ND Cc OsF Semibold" w:hAnsi="Fontana ND Cc OsF Semibold"/>
        <w:color w:val="999999"/>
        <w:sz w:val="16"/>
        <w:lang w:val="fr-FR"/>
      </w:rPr>
      <w:t xml:space="preserve"> 91 398 61 69</w:t>
    </w:r>
  </w:p>
  <w:p w14:paraId="307ABAAB" w14:textId="77777777" w:rsidR="00DF1D5D" w:rsidRPr="00F23352" w:rsidRDefault="008C33BC" w:rsidP="00DF7F79">
    <w:pPr>
      <w:pStyle w:val="Piedepgina"/>
      <w:rPr>
        <w:rFonts w:ascii="Fontana ND Cc OsF Semibold" w:hAnsi="Fontana ND Cc OsF Semibold"/>
        <w:color w:val="999999"/>
        <w:sz w:val="16"/>
        <w:lang w:val="fr-FR"/>
      </w:rPr>
    </w:pPr>
    <w:proofErr w:type="gramStart"/>
    <w:r w:rsidRPr="00F23352">
      <w:rPr>
        <w:rFonts w:ascii="Fontana ND Cc OsF Semibold" w:hAnsi="Fontana ND Cc OsF Semibold"/>
        <w:color w:val="999999"/>
        <w:sz w:val="16"/>
        <w:lang w:val="fr-FR"/>
      </w:rPr>
      <w:t>e-</w:t>
    </w:r>
    <w:r w:rsidR="00DF7F79" w:rsidRPr="00F23352">
      <w:rPr>
        <w:rFonts w:ascii="Fontana ND Cc OsF Semibold" w:hAnsi="Fontana ND Cc OsF Semibold"/>
        <w:color w:val="999999"/>
        <w:sz w:val="16"/>
        <w:lang w:val="fr-FR"/>
      </w:rPr>
      <w:t>mail:</w:t>
    </w:r>
    <w:proofErr w:type="gramEnd"/>
    <w:r w:rsidR="00DF7F79" w:rsidRPr="00F23352">
      <w:rPr>
        <w:rFonts w:ascii="Fontana ND Cc OsF Semibold" w:hAnsi="Fontana ND Cc OsF Semibold"/>
        <w:color w:val="999999"/>
        <w:sz w:val="16"/>
        <w:lang w:val="fr-FR"/>
      </w:rPr>
      <w:t xml:space="preserve"> trabajosocial@der.uned.es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EE9F40" w14:textId="77777777" w:rsidR="0081787C" w:rsidRDefault="0081787C">
      <w:r>
        <w:separator/>
      </w:r>
    </w:p>
  </w:footnote>
  <w:footnote w:type="continuationSeparator" w:id="0">
    <w:p w14:paraId="1BF702DC" w14:textId="77777777" w:rsidR="0081787C" w:rsidRDefault="00817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39298" w14:textId="77777777" w:rsidR="00624027" w:rsidRDefault="00624027" w:rsidP="00624027">
    <w:pPr>
      <w:pStyle w:val="Encabezado"/>
      <w:rPr>
        <w:rFonts w:ascii="Fontana ND Cc OsF Semibold" w:hAnsi="Fontana ND Cc OsF Semibold"/>
        <w:sz w:val="22"/>
      </w:rPr>
    </w:pPr>
    <w:r>
      <w:rPr>
        <w:rFonts w:ascii="Fontana ND Aa OsF" w:hAnsi="Fontana ND Aa OsF"/>
        <w:noProof/>
        <w:sz w:val="22"/>
      </w:rPr>
      <w:t xml:space="preserve">Departamento de </w:t>
    </w:r>
    <w:r>
      <w:rPr>
        <w:noProof/>
      </w:rPr>
      <w:drawing>
        <wp:anchor distT="0" distB="0" distL="114300" distR="114300" simplePos="0" relativeHeight="251659264" behindDoc="0" locked="0" layoutInCell="1" allowOverlap="1" wp14:anchorId="2717F90B" wp14:editId="5DB9EADE">
          <wp:simplePos x="0" y="0"/>
          <wp:positionH relativeFrom="column">
            <wp:align>right</wp:align>
          </wp:positionH>
          <wp:positionV relativeFrom="paragraph">
            <wp:posOffset>0</wp:posOffset>
          </wp:positionV>
          <wp:extent cx="1504950" cy="723900"/>
          <wp:effectExtent l="0" t="0" r="0" b="0"/>
          <wp:wrapNone/>
          <wp:docPr id="3" name="Imagen 3" descr="Verde_20x_DERE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rde_20x_DEREC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723900"/>
                  </a:xfrm>
                  <a:prstGeom prst="rect">
                    <a:avLst/>
                  </a:prstGeom>
                  <a:noFill/>
                  <a:ln>
                    <a:noFill/>
                  </a:ln>
                </pic:spPr>
              </pic:pic>
            </a:graphicData>
          </a:graphic>
        </wp:anchor>
      </w:drawing>
    </w:r>
    <w:r>
      <w:rPr>
        <w:rFonts w:ascii="Fontana ND Aa OsF" w:hAnsi="Fontana ND Aa OsF"/>
        <w:noProof/>
        <w:sz w:val="22"/>
      </w:rPr>
      <w:t>Trabajo Social</w:t>
    </w:r>
  </w:p>
  <w:p w14:paraId="5C0B92C8" w14:textId="77777777" w:rsidR="00DF1D5D" w:rsidRPr="00624027" w:rsidRDefault="00DF1D5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9855FE"/>
    <w:multiLevelType w:val="hybridMultilevel"/>
    <w:tmpl w:val="4C724A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2D6EA4"/>
    <w:multiLevelType w:val="hybridMultilevel"/>
    <w:tmpl w:val="1CF671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A784817"/>
    <w:multiLevelType w:val="hybridMultilevel"/>
    <w:tmpl w:val="9CE2F7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53A94BC0"/>
    <w:multiLevelType w:val="hybridMultilevel"/>
    <w:tmpl w:val="85E06E6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55747CF9"/>
    <w:multiLevelType w:val="hybridMultilevel"/>
    <w:tmpl w:val="D36426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7EC0F0F"/>
    <w:multiLevelType w:val="hybridMultilevel"/>
    <w:tmpl w:val="B284E364"/>
    <w:lvl w:ilvl="0" w:tplc="88B0519A">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84A3143"/>
    <w:multiLevelType w:val="hybridMultilevel"/>
    <w:tmpl w:val="4E60315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 w15:restartNumberingAfterBreak="0">
    <w:nsid w:val="6C106660"/>
    <w:multiLevelType w:val="hybridMultilevel"/>
    <w:tmpl w:val="10804DF0"/>
    <w:lvl w:ilvl="0" w:tplc="91CEF28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43540041">
    <w:abstractNumId w:val="7"/>
  </w:num>
  <w:num w:numId="2" w16cid:durableId="1721972915">
    <w:abstractNumId w:val="4"/>
  </w:num>
  <w:num w:numId="3" w16cid:durableId="97915902">
    <w:abstractNumId w:val="1"/>
  </w:num>
  <w:num w:numId="4" w16cid:durableId="1608537895">
    <w:abstractNumId w:val="0"/>
  </w:num>
  <w:num w:numId="5" w16cid:durableId="1850291028">
    <w:abstractNumId w:val="3"/>
  </w:num>
  <w:num w:numId="6" w16cid:durableId="272135146">
    <w:abstractNumId w:val="2"/>
  </w:num>
  <w:num w:numId="7" w16cid:durableId="408814774">
    <w:abstractNumId w:val="6"/>
  </w:num>
  <w:num w:numId="8" w16cid:durableId="14566039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9ED"/>
    <w:rsid w:val="00025C88"/>
    <w:rsid w:val="00027BFB"/>
    <w:rsid w:val="000377DA"/>
    <w:rsid w:val="00041881"/>
    <w:rsid w:val="000500C0"/>
    <w:rsid w:val="0006286F"/>
    <w:rsid w:val="000739A0"/>
    <w:rsid w:val="000876E9"/>
    <w:rsid w:val="0009029B"/>
    <w:rsid w:val="000D78B9"/>
    <w:rsid w:val="00133D19"/>
    <w:rsid w:val="00151403"/>
    <w:rsid w:val="00174528"/>
    <w:rsid w:val="001B378B"/>
    <w:rsid w:val="001C1108"/>
    <w:rsid w:val="001D389E"/>
    <w:rsid w:val="001E07B9"/>
    <w:rsid w:val="001E1948"/>
    <w:rsid w:val="00227677"/>
    <w:rsid w:val="002360AE"/>
    <w:rsid w:val="002367A3"/>
    <w:rsid w:val="002427DF"/>
    <w:rsid w:val="00254875"/>
    <w:rsid w:val="00261A6E"/>
    <w:rsid w:val="00264D5D"/>
    <w:rsid w:val="00290C3C"/>
    <w:rsid w:val="00293A52"/>
    <w:rsid w:val="00296834"/>
    <w:rsid w:val="002F0C92"/>
    <w:rsid w:val="00310F59"/>
    <w:rsid w:val="00316584"/>
    <w:rsid w:val="00322C3A"/>
    <w:rsid w:val="00326560"/>
    <w:rsid w:val="003A7870"/>
    <w:rsid w:val="003B0D08"/>
    <w:rsid w:val="003B4AEE"/>
    <w:rsid w:val="003D196E"/>
    <w:rsid w:val="003F7986"/>
    <w:rsid w:val="0040796F"/>
    <w:rsid w:val="004109AF"/>
    <w:rsid w:val="00425193"/>
    <w:rsid w:val="004418B5"/>
    <w:rsid w:val="004436D2"/>
    <w:rsid w:val="0044491F"/>
    <w:rsid w:val="004670D5"/>
    <w:rsid w:val="00467ABA"/>
    <w:rsid w:val="004961F7"/>
    <w:rsid w:val="004A5498"/>
    <w:rsid w:val="004A6316"/>
    <w:rsid w:val="004A6FA1"/>
    <w:rsid w:val="004B6B4A"/>
    <w:rsid w:val="004D3705"/>
    <w:rsid w:val="004E69FC"/>
    <w:rsid w:val="004F1A70"/>
    <w:rsid w:val="004F50BE"/>
    <w:rsid w:val="0052237F"/>
    <w:rsid w:val="005258DF"/>
    <w:rsid w:val="00595FF0"/>
    <w:rsid w:val="005C30C0"/>
    <w:rsid w:val="005D5F97"/>
    <w:rsid w:val="005E4ACC"/>
    <w:rsid w:val="006153E1"/>
    <w:rsid w:val="00624027"/>
    <w:rsid w:val="00631C2F"/>
    <w:rsid w:val="00637B68"/>
    <w:rsid w:val="006631EE"/>
    <w:rsid w:val="00671305"/>
    <w:rsid w:val="006A43D8"/>
    <w:rsid w:val="006A519C"/>
    <w:rsid w:val="006C4738"/>
    <w:rsid w:val="0071453D"/>
    <w:rsid w:val="00716E11"/>
    <w:rsid w:val="0072620C"/>
    <w:rsid w:val="007323BF"/>
    <w:rsid w:val="00746A1D"/>
    <w:rsid w:val="00754C5F"/>
    <w:rsid w:val="0079469A"/>
    <w:rsid w:val="0079474D"/>
    <w:rsid w:val="007B1FD2"/>
    <w:rsid w:val="007B584C"/>
    <w:rsid w:val="007E19ED"/>
    <w:rsid w:val="007F710F"/>
    <w:rsid w:val="00807C32"/>
    <w:rsid w:val="0081787C"/>
    <w:rsid w:val="008528CA"/>
    <w:rsid w:val="008664F9"/>
    <w:rsid w:val="00885834"/>
    <w:rsid w:val="008C33BC"/>
    <w:rsid w:val="008D2C2C"/>
    <w:rsid w:val="008D4381"/>
    <w:rsid w:val="008F1B17"/>
    <w:rsid w:val="008F2659"/>
    <w:rsid w:val="00933569"/>
    <w:rsid w:val="00940876"/>
    <w:rsid w:val="00944234"/>
    <w:rsid w:val="00982727"/>
    <w:rsid w:val="009B6523"/>
    <w:rsid w:val="009C0B1E"/>
    <w:rsid w:val="009C11D2"/>
    <w:rsid w:val="009E0966"/>
    <w:rsid w:val="00A53A3E"/>
    <w:rsid w:val="00A77964"/>
    <w:rsid w:val="00A8067B"/>
    <w:rsid w:val="00A841B7"/>
    <w:rsid w:val="00A852A9"/>
    <w:rsid w:val="00AC21F9"/>
    <w:rsid w:val="00B077C2"/>
    <w:rsid w:val="00B43845"/>
    <w:rsid w:val="00B864B1"/>
    <w:rsid w:val="00B936E5"/>
    <w:rsid w:val="00BB5D74"/>
    <w:rsid w:val="00BC38A7"/>
    <w:rsid w:val="00BD0DE0"/>
    <w:rsid w:val="00C270CB"/>
    <w:rsid w:val="00C6107E"/>
    <w:rsid w:val="00C63E55"/>
    <w:rsid w:val="00C6558A"/>
    <w:rsid w:val="00CB336D"/>
    <w:rsid w:val="00CE6034"/>
    <w:rsid w:val="00CF12C3"/>
    <w:rsid w:val="00D2301A"/>
    <w:rsid w:val="00D74A84"/>
    <w:rsid w:val="00D87EE5"/>
    <w:rsid w:val="00DF1D5D"/>
    <w:rsid w:val="00DF7F79"/>
    <w:rsid w:val="00E13C87"/>
    <w:rsid w:val="00E35250"/>
    <w:rsid w:val="00E72E3C"/>
    <w:rsid w:val="00E7377D"/>
    <w:rsid w:val="00E748A9"/>
    <w:rsid w:val="00E751FE"/>
    <w:rsid w:val="00E76219"/>
    <w:rsid w:val="00E8067F"/>
    <w:rsid w:val="00EA598A"/>
    <w:rsid w:val="00EB7447"/>
    <w:rsid w:val="00ED4478"/>
    <w:rsid w:val="00EE158C"/>
    <w:rsid w:val="00EF37CB"/>
    <w:rsid w:val="00F02819"/>
    <w:rsid w:val="00F127C2"/>
    <w:rsid w:val="00F23352"/>
    <w:rsid w:val="00F30B20"/>
    <w:rsid w:val="00F44035"/>
    <w:rsid w:val="00F56DF6"/>
    <w:rsid w:val="00F63C36"/>
    <w:rsid w:val="00F72119"/>
    <w:rsid w:val="00F928F5"/>
    <w:rsid w:val="00FA7957"/>
    <w:rsid w:val="00FD6F89"/>
    <w:rsid w:val="00FE05F7"/>
    <w:rsid w:val="00FE7810"/>
    <w:rsid w:val="00FF58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D76756"/>
  <w15:docId w15:val="{A580395A-C08E-442F-BE0C-BB34451E9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00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2360AE"/>
    <w:pPr>
      <w:tabs>
        <w:tab w:val="center" w:pos="4252"/>
        <w:tab w:val="right" w:pos="8504"/>
      </w:tabs>
    </w:pPr>
  </w:style>
  <w:style w:type="paragraph" w:styleId="Piedepgina">
    <w:name w:val="footer"/>
    <w:basedOn w:val="Normal"/>
    <w:rsid w:val="002360AE"/>
    <w:pPr>
      <w:tabs>
        <w:tab w:val="center" w:pos="4252"/>
        <w:tab w:val="right" w:pos="8504"/>
      </w:tabs>
    </w:pPr>
  </w:style>
  <w:style w:type="paragraph" w:styleId="Textoindependiente">
    <w:name w:val="Body Text"/>
    <w:basedOn w:val="Normal"/>
    <w:rsid w:val="000500C0"/>
    <w:rPr>
      <w:rFonts w:ascii="Arial" w:hAnsi="Arial"/>
      <w:sz w:val="24"/>
    </w:rPr>
  </w:style>
  <w:style w:type="paragraph" w:styleId="Textodeglobo">
    <w:name w:val="Balloon Text"/>
    <w:basedOn w:val="Normal"/>
    <w:semiHidden/>
    <w:rsid w:val="00041881"/>
    <w:rPr>
      <w:rFonts w:ascii="Tahoma" w:hAnsi="Tahoma" w:cs="Tahoma"/>
      <w:sz w:val="16"/>
      <w:szCs w:val="16"/>
    </w:rPr>
  </w:style>
  <w:style w:type="character" w:customStyle="1" w:styleId="EncabezadoCar">
    <w:name w:val="Encabezado Car"/>
    <w:basedOn w:val="Fuentedeprrafopredeter"/>
    <w:link w:val="Encabezado"/>
    <w:uiPriority w:val="99"/>
    <w:rsid w:val="00B43845"/>
    <w:rPr>
      <w:lang w:val="es-ES" w:eastAsia="es-ES" w:bidi="ar-SA"/>
    </w:rPr>
  </w:style>
  <w:style w:type="paragraph" w:styleId="Prrafodelista">
    <w:name w:val="List Paragraph"/>
    <w:basedOn w:val="Normal"/>
    <w:uiPriority w:val="34"/>
    <w:qFormat/>
    <w:rsid w:val="00794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73702">
      <w:bodyDiv w:val="1"/>
      <w:marLeft w:val="0"/>
      <w:marRight w:val="0"/>
      <w:marTop w:val="0"/>
      <w:marBottom w:val="0"/>
      <w:divBdr>
        <w:top w:val="none" w:sz="0" w:space="0" w:color="auto"/>
        <w:left w:val="none" w:sz="0" w:space="0" w:color="auto"/>
        <w:bottom w:val="none" w:sz="0" w:space="0" w:color="auto"/>
        <w:right w:val="none" w:sz="0" w:space="0" w:color="auto"/>
      </w:divBdr>
    </w:div>
    <w:div w:id="608245793">
      <w:bodyDiv w:val="1"/>
      <w:marLeft w:val="0"/>
      <w:marRight w:val="0"/>
      <w:marTop w:val="0"/>
      <w:marBottom w:val="0"/>
      <w:divBdr>
        <w:top w:val="none" w:sz="0" w:space="0" w:color="auto"/>
        <w:left w:val="none" w:sz="0" w:space="0" w:color="auto"/>
        <w:bottom w:val="none" w:sz="0" w:space="0" w:color="auto"/>
        <w:right w:val="none" w:sz="0" w:space="0" w:color="auto"/>
      </w:divBdr>
    </w:div>
    <w:div w:id="682319473">
      <w:bodyDiv w:val="1"/>
      <w:marLeft w:val="0"/>
      <w:marRight w:val="0"/>
      <w:marTop w:val="0"/>
      <w:marBottom w:val="0"/>
      <w:divBdr>
        <w:top w:val="none" w:sz="0" w:space="0" w:color="auto"/>
        <w:left w:val="none" w:sz="0" w:space="0" w:color="auto"/>
        <w:bottom w:val="none" w:sz="0" w:space="0" w:color="auto"/>
        <w:right w:val="none" w:sz="0" w:space="0" w:color="auto"/>
      </w:divBdr>
    </w:div>
    <w:div w:id="115441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NED\CONFIG~1\Temp\Digital_Departamento%20de%20Historia%20del%20Derecho%20y%20las%20Institucion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642B3-44CE-420E-BCE4-56F51D604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Digital_Departamento de Historia del Derecho y las Instituciones.dot</Template>
  <TotalTime>1642</TotalTime>
  <Pages>3</Pages>
  <Words>629</Words>
  <Characters>3615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DÑA</vt:lpstr>
    </vt:vector>
  </TitlesOfParts>
  <Company>UNED</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DÑA</dc:title>
  <dc:creator>UNED</dc:creator>
  <cp:lastModifiedBy>Iris Valero</cp:lastModifiedBy>
  <cp:revision>13</cp:revision>
  <cp:lastPrinted>2025-02-21T20:46:00Z</cp:lastPrinted>
  <dcterms:created xsi:type="dcterms:W3CDTF">2025-02-16T21:38:00Z</dcterms:created>
  <dcterms:modified xsi:type="dcterms:W3CDTF">2025-02-21T21:16:00Z</dcterms:modified>
</cp:coreProperties>
</file>